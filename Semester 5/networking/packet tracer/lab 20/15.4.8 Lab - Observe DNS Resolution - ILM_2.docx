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BA14042" w14:textId="77777777" w:rsidR="004D36D7" w:rsidRPr="00D05EF7" w:rsidRDefault="00B36C06" w:rsidP="00251FDE">
      <w:pPr>
        <w:pStyle w:val="Title"/>
        <w:rPr>
          <w:rStyle w:val="LabTitleInstVersred"/>
          <w:b/>
        </w:rPr>
      </w:pPr>
      <w:sdt>
        <w:sdtPr>
          <w:rPr>
            <w:b w:val="0"/>
            <w:color w:val="EE0000"/>
          </w:r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067FE">
            <w:t>Lab - Observe DNS Resolution</w:t>
          </w:r>
        </w:sdtContent>
      </w:sdt>
      <w:r w:rsidR="004D36D7" w:rsidRPr="00FD4A68">
        <w:t xml:space="preserve"> </w:t>
      </w:r>
      <w:r w:rsidR="00D84BDA" w:rsidRPr="00106FE5">
        <w:rPr>
          <w:rStyle w:val="LabTitleInstVersred"/>
        </w:rPr>
        <w:t>(Instructor Version)</w:t>
      </w:r>
    </w:p>
    <w:p w14:paraId="542B035C" w14:textId="77777777" w:rsidR="00D778DF" w:rsidRPr="00106FE5" w:rsidRDefault="00D778DF" w:rsidP="00D778DF">
      <w:pPr>
        <w:pStyle w:val="InstNoteRed"/>
      </w:pPr>
      <w:r w:rsidRPr="00106FE5">
        <w:rPr>
          <w:b/>
        </w:rPr>
        <w:t>Instructor Note</w:t>
      </w:r>
      <w:r w:rsidRPr="00106FE5">
        <w:t xml:space="preserve">: Red font color </w:t>
      </w:r>
      <w:r w:rsidR="006F1616" w:rsidRPr="00106FE5">
        <w:t>or g</w:t>
      </w:r>
      <w:r w:rsidRPr="00106FE5">
        <w:t>ray highlights indicate text that appears in the instructor copy only.</w:t>
      </w:r>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Part 2: Observe DNS Lookup Using the nslookup Command on a Web Site</w:t>
      </w:r>
    </w:p>
    <w:p w14:paraId="48AADEC8" w14:textId="77777777" w:rsidR="00251FDE" w:rsidRPr="004C0909" w:rsidRDefault="00251FDE" w:rsidP="00251FDE">
      <w:pPr>
        <w:pStyle w:val="BodyTextL25Bold"/>
      </w:pPr>
      <w:r>
        <w:t>Part 3: Observe DNS Lookup Using the nslookup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r w:rsidRPr="00A25559">
        <w:rPr>
          <w:b/>
        </w:rPr>
        <w:t>nslookup</w:t>
      </w:r>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61B7FD8" w14:textId="77777777" w:rsidR="00251FDE" w:rsidRPr="00167E9A" w:rsidRDefault="00251FDE" w:rsidP="00167E9A">
      <w:pPr>
        <w:pStyle w:val="InstNoteRedL50"/>
        <w:spacing w:before="20" w:after="20"/>
        <w:rPr>
          <w:rFonts w:cs="Courier New"/>
        </w:rPr>
      </w:pPr>
      <w:r w:rsidRPr="00167E9A">
        <w:rPr>
          <w:rFonts w:ascii="Courier New" w:hAnsi="Courier New" w:cs="Courier New"/>
        </w:rPr>
        <w:t xml:space="preserve">C:\&gt; </w:t>
      </w:r>
      <w:r w:rsidRPr="00167E9A">
        <w:rPr>
          <w:rFonts w:ascii="Courier New" w:hAnsi="Courier New" w:cs="Courier New"/>
          <w:b/>
        </w:rPr>
        <w:t>ping www.icann.org</w:t>
      </w:r>
    </w:p>
    <w:p w14:paraId="580449C6" w14:textId="77777777" w:rsidR="00251FDE" w:rsidRPr="00167E9A" w:rsidRDefault="00251FDE" w:rsidP="00167E9A">
      <w:pPr>
        <w:pStyle w:val="InstNoteRedL50"/>
        <w:spacing w:before="20" w:after="20"/>
        <w:rPr>
          <w:rFonts w:cs="Courier New"/>
        </w:rPr>
      </w:pPr>
    </w:p>
    <w:p w14:paraId="378F15A2" w14:textId="4DF2E77D" w:rsidR="00251FDE" w:rsidRPr="00167E9A" w:rsidRDefault="00251FDE" w:rsidP="00167E9A">
      <w:pPr>
        <w:pStyle w:val="InstNoteRedL50"/>
        <w:spacing w:before="20" w:after="20"/>
        <w:rPr>
          <w:rFonts w:cs="Courier New"/>
        </w:rPr>
      </w:pPr>
      <w:r w:rsidRPr="00167E9A">
        <w:rPr>
          <w:rFonts w:ascii="Courier New" w:hAnsi="Courier New" w:cs="Courier New"/>
        </w:rPr>
        <w:t>Pinging www.vip.icann.org [</w:t>
      </w:r>
      <w:r w:rsidR="00266C9F" w:rsidRPr="00167E9A">
        <w:rPr>
          <w:rFonts w:ascii="Courier New" w:hAnsi="Courier New" w:cs="Courier New"/>
        </w:rPr>
        <w:t>2620:0:2d0:200::7</w:t>
      </w:r>
      <w:r w:rsidRPr="00167E9A">
        <w:rPr>
          <w:rFonts w:ascii="Courier New" w:hAnsi="Courier New" w:cs="Courier New"/>
        </w:rPr>
        <w:t>] with 32 bytes of data:</w:t>
      </w:r>
    </w:p>
    <w:p w14:paraId="073DC67D" w14:textId="46D3E483" w:rsidR="00251FDE" w:rsidRPr="00167E9A" w:rsidRDefault="00251FDE" w:rsidP="00167E9A">
      <w:pPr>
        <w:pStyle w:val="InstNoteRedL50"/>
        <w:spacing w:before="20" w:after="20"/>
        <w:rPr>
          <w:rFonts w:cs="Courier New"/>
        </w:rPr>
      </w:pPr>
      <w:r w:rsidRPr="00167E9A">
        <w:rPr>
          <w:rFonts w:ascii="Courier New" w:hAnsi="Courier New" w:cs="Courier New"/>
        </w:rPr>
        <w:t xml:space="preserve">Reply from </w:t>
      </w:r>
      <w:r w:rsidR="00266C9F" w:rsidRPr="00167E9A">
        <w:rPr>
          <w:rFonts w:ascii="Courier New" w:hAnsi="Courier New" w:cs="Courier New"/>
        </w:rPr>
        <w:t>2620:0:2d0:200::7</w:t>
      </w:r>
      <w:r w:rsidRPr="00167E9A">
        <w:rPr>
          <w:rFonts w:ascii="Courier New" w:hAnsi="Courier New" w:cs="Courier New"/>
        </w:rPr>
        <w:t>: time=43ms</w:t>
      </w:r>
    </w:p>
    <w:p w14:paraId="67F46CB2" w14:textId="3E887CD0" w:rsidR="00251FDE" w:rsidRPr="00167E9A" w:rsidRDefault="00251FDE" w:rsidP="00167E9A">
      <w:pPr>
        <w:pStyle w:val="InstNoteRedL50"/>
        <w:spacing w:before="20" w:after="20"/>
        <w:rPr>
          <w:rFonts w:cs="Courier New"/>
        </w:rPr>
      </w:pPr>
      <w:r w:rsidRPr="00167E9A">
        <w:rPr>
          <w:rFonts w:ascii="Courier New" w:hAnsi="Courier New" w:cs="Courier New"/>
        </w:rPr>
        <w:t xml:space="preserve">Reply from </w:t>
      </w:r>
      <w:r w:rsidR="00266C9F" w:rsidRPr="00167E9A">
        <w:rPr>
          <w:rFonts w:ascii="Courier New" w:hAnsi="Courier New" w:cs="Courier New"/>
        </w:rPr>
        <w:t>2620:0:2d0:200::7</w:t>
      </w:r>
      <w:r w:rsidRPr="00167E9A">
        <w:rPr>
          <w:rFonts w:ascii="Courier New" w:hAnsi="Courier New" w:cs="Courier New"/>
        </w:rPr>
        <w:t>: time=41ms</w:t>
      </w:r>
    </w:p>
    <w:p w14:paraId="26FAC6DA" w14:textId="6886AE5F" w:rsidR="00251FDE" w:rsidRPr="00167E9A" w:rsidRDefault="00251FDE" w:rsidP="00167E9A">
      <w:pPr>
        <w:pStyle w:val="InstNoteRedL50"/>
        <w:spacing w:before="20" w:after="20"/>
        <w:rPr>
          <w:rFonts w:cs="Courier New"/>
        </w:rPr>
      </w:pPr>
      <w:r w:rsidRPr="00167E9A">
        <w:rPr>
          <w:rFonts w:ascii="Courier New" w:hAnsi="Courier New" w:cs="Courier New"/>
        </w:rPr>
        <w:t xml:space="preserve">Reply from </w:t>
      </w:r>
      <w:r w:rsidR="00266C9F" w:rsidRPr="00167E9A">
        <w:rPr>
          <w:rFonts w:ascii="Courier New" w:hAnsi="Courier New" w:cs="Courier New"/>
        </w:rPr>
        <w:t>2620:0:2d0:200::7</w:t>
      </w:r>
      <w:r w:rsidRPr="00167E9A">
        <w:rPr>
          <w:rFonts w:ascii="Courier New" w:hAnsi="Courier New" w:cs="Courier New"/>
        </w:rPr>
        <w:t>: time=44ms</w:t>
      </w:r>
    </w:p>
    <w:p w14:paraId="7DAB5908" w14:textId="660BAED5" w:rsidR="00251FDE" w:rsidRPr="00167E9A" w:rsidRDefault="00251FDE" w:rsidP="00167E9A">
      <w:pPr>
        <w:pStyle w:val="InstNoteRedL50"/>
        <w:spacing w:before="20" w:after="20"/>
        <w:rPr>
          <w:rFonts w:cs="Courier New"/>
        </w:rPr>
      </w:pPr>
      <w:r w:rsidRPr="00167E9A">
        <w:rPr>
          <w:rFonts w:ascii="Courier New" w:hAnsi="Courier New" w:cs="Courier New"/>
        </w:rPr>
        <w:t xml:space="preserve">Reply from </w:t>
      </w:r>
      <w:r w:rsidR="00266C9F" w:rsidRPr="00167E9A">
        <w:rPr>
          <w:rFonts w:ascii="Courier New" w:hAnsi="Courier New" w:cs="Courier New"/>
        </w:rPr>
        <w:t>2620:0:2d0:200::7</w:t>
      </w:r>
      <w:r w:rsidRPr="00167E9A">
        <w:rPr>
          <w:rFonts w:ascii="Courier New" w:hAnsi="Courier New" w:cs="Courier New"/>
        </w:rPr>
        <w:t>: time=39ms</w:t>
      </w:r>
    </w:p>
    <w:p w14:paraId="31837ED2" w14:textId="77777777" w:rsidR="00251FDE" w:rsidRPr="00167E9A" w:rsidRDefault="00251FDE" w:rsidP="00167E9A">
      <w:pPr>
        <w:pStyle w:val="InstNoteRedL50"/>
        <w:spacing w:before="20" w:after="20"/>
        <w:rPr>
          <w:rFonts w:cs="Courier New"/>
        </w:rPr>
      </w:pPr>
    </w:p>
    <w:p w14:paraId="1CA4FBF5" w14:textId="44979506" w:rsidR="00251FDE" w:rsidRPr="00167E9A" w:rsidRDefault="00251FDE" w:rsidP="00167E9A">
      <w:pPr>
        <w:pStyle w:val="InstNoteRedL50"/>
        <w:spacing w:before="20" w:after="20"/>
        <w:rPr>
          <w:rFonts w:cs="Courier New"/>
        </w:rPr>
      </w:pPr>
      <w:r w:rsidRPr="00167E9A">
        <w:rPr>
          <w:rFonts w:ascii="Courier New" w:hAnsi="Courier New" w:cs="Courier New"/>
        </w:rPr>
        <w:t xml:space="preserve">Ping statistics for </w:t>
      </w:r>
      <w:r w:rsidR="00266C9F" w:rsidRPr="00167E9A">
        <w:rPr>
          <w:rFonts w:ascii="Courier New" w:hAnsi="Courier New" w:cs="Courier New"/>
        </w:rPr>
        <w:t>2620:0:2d0:200::7</w:t>
      </w:r>
      <w:r w:rsidRPr="00167E9A">
        <w:rPr>
          <w:rFonts w:ascii="Courier New" w:hAnsi="Courier New" w:cs="Courier New"/>
        </w:rPr>
        <w:t>:</w:t>
      </w:r>
    </w:p>
    <w:p w14:paraId="0062AC4A" w14:textId="77777777" w:rsidR="00251FDE" w:rsidRPr="00167E9A" w:rsidRDefault="00251FDE" w:rsidP="00167E9A">
      <w:pPr>
        <w:pStyle w:val="InstNoteRedL50"/>
        <w:spacing w:before="20" w:after="20"/>
        <w:rPr>
          <w:rFonts w:cs="Courier New"/>
        </w:rPr>
      </w:pPr>
      <w:r w:rsidRPr="00167E9A">
        <w:rPr>
          <w:rFonts w:ascii="Courier New" w:hAnsi="Courier New" w:cs="Courier New"/>
        </w:rPr>
        <w:t xml:space="preserve">    Packets: Sent = 4, Received = 4, Lost = 0 (0% loss),</w:t>
      </w:r>
    </w:p>
    <w:p w14:paraId="647854E5" w14:textId="77777777" w:rsidR="00251FDE" w:rsidRPr="00167E9A" w:rsidRDefault="00251FDE" w:rsidP="00167E9A">
      <w:pPr>
        <w:pStyle w:val="InstNoteRedL50"/>
        <w:spacing w:before="20" w:after="20"/>
        <w:rPr>
          <w:rFonts w:cs="Courier New"/>
        </w:rPr>
      </w:pPr>
      <w:r w:rsidRPr="00167E9A">
        <w:rPr>
          <w:rFonts w:ascii="Courier New" w:hAnsi="Courier New" w:cs="Courier New"/>
        </w:rPr>
        <w:t>Approximate round trip times in milli-seconds:</w:t>
      </w:r>
    </w:p>
    <w:p w14:paraId="775DB001" w14:textId="77777777" w:rsidR="00251FDE" w:rsidRPr="00167E9A" w:rsidRDefault="00251FDE" w:rsidP="00167E9A">
      <w:pPr>
        <w:pStyle w:val="InstNoteRedL50"/>
        <w:spacing w:before="20" w:after="20"/>
        <w:rPr>
          <w:rFonts w:cs="Courier New"/>
        </w:rPr>
      </w:pPr>
      <w:r w:rsidRPr="00167E9A">
        <w:rPr>
          <w:rFonts w:ascii="Courier New" w:hAnsi="Courier New" w:cs="Courier New"/>
        </w:rPr>
        <w:t xml:space="preserve">    Minimum = 39ms, Maximum = 44ms, Average = 41ms</w:t>
      </w:r>
    </w:p>
    <w:p w14:paraId="60360448" w14:textId="77777777" w:rsidR="00251FDE" w:rsidRPr="00167E9A" w:rsidRDefault="00251FDE" w:rsidP="00167E9A">
      <w:pPr>
        <w:pStyle w:val="InstNoteRedL50"/>
        <w:spacing w:before="20" w:after="20"/>
        <w:rPr>
          <w:rFonts w:cs="Courier New"/>
        </w:rPr>
      </w:pPr>
    </w:p>
    <w:p w14:paraId="134F29FB" w14:textId="77777777" w:rsidR="00251FDE" w:rsidRPr="00167E9A" w:rsidRDefault="00251FDE" w:rsidP="00167E9A">
      <w:pPr>
        <w:pStyle w:val="InstNoteRedL50"/>
        <w:spacing w:before="20" w:after="20"/>
        <w:rPr>
          <w:rFonts w:cs="Courier New"/>
        </w:rPr>
      </w:pPr>
      <w:r w:rsidRPr="00167E9A">
        <w:rPr>
          <w:rFonts w:ascii="Courier New" w:hAnsi="Courier New" w:cs="Courier New"/>
        </w:rPr>
        <w:lastRenderedPageBreak/>
        <w:t xml:space="preserve">C:\&gt; </w:t>
      </w:r>
      <w:r w:rsidRPr="00167E9A">
        <w:rPr>
          <w:rFonts w:ascii="Courier New" w:hAnsi="Courier New" w:cs="Courier New"/>
          <w:b/>
        </w:rPr>
        <w:t>ping -4 www.icann.org</w:t>
      </w:r>
    </w:p>
    <w:p w14:paraId="5F0A4445" w14:textId="77777777" w:rsidR="00251FDE" w:rsidRPr="00167E9A" w:rsidRDefault="00251FDE" w:rsidP="00167E9A">
      <w:pPr>
        <w:pStyle w:val="InstNoteRedL50"/>
        <w:spacing w:before="20" w:after="20"/>
        <w:rPr>
          <w:rFonts w:cs="Courier New"/>
        </w:rPr>
      </w:pPr>
    </w:p>
    <w:p w14:paraId="27E9ECDA" w14:textId="77777777" w:rsidR="00251FDE" w:rsidRPr="00167E9A" w:rsidRDefault="00251FDE" w:rsidP="00167E9A">
      <w:pPr>
        <w:pStyle w:val="InstNoteRedL50"/>
        <w:spacing w:before="20" w:after="20"/>
        <w:rPr>
          <w:rFonts w:cs="Courier New"/>
        </w:rPr>
      </w:pPr>
      <w:r w:rsidRPr="00167E9A">
        <w:rPr>
          <w:rFonts w:ascii="Courier New" w:hAnsi="Courier New" w:cs="Courier New"/>
        </w:rPr>
        <w:t>Pinging www.vip.icann.org [192.0.32.7] with 32 bytes of data:</w:t>
      </w:r>
    </w:p>
    <w:p w14:paraId="54301C3E" w14:textId="77777777" w:rsidR="00251FDE" w:rsidRPr="00167E9A" w:rsidRDefault="00251FDE" w:rsidP="00167E9A">
      <w:pPr>
        <w:pStyle w:val="InstNoteRedL50"/>
        <w:spacing w:before="20" w:after="20"/>
        <w:rPr>
          <w:rFonts w:cs="Courier New"/>
        </w:rPr>
      </w:pPr>
      <w:r w:rsidRPr="00167E9A">
        <w:rPr>
          <w:rFonts w:ascii="Courier New" w:hAnsi="Courier New" w:cs="Courier New"/>
        </w:rPr>
        <w:t>Reply from 192.0.32.7: bytes=32 time=41ms TTL=241</w:t>
      </w:r>
    </w:p>
    <w:p w14:paraId="54B86770" w14:textId="77777777" w:rsidR="00251FDE" w:rsidRPr="00167E9A" w:rsidRDefault="00251FDE" w:rsidP="00167E9A">
      <w:pPr>
        <w:pStyle w:val="InstNoteRedL50"/>
        <w:spacing w:before="20" w:after="20"/>
        <w:rPr>
          <w:rFonts w:cs="Courier New"/>
        </w:rPr>
      </w:pPr>
      <w:r w:rsidRPr="00167E9A">
        <w:rPr>
          <w:rFonts w:ascii="Courier New" w:hAnsi="Courier New" w:cs="Courier New"/>
        </w:rPr>
        <w:t>Reply from 192.0.32.7: bytes=32 time=42ms TTL=241</w:t>
      </w:r>
    </w:p>
    <w:p w14:paraId="416529A0" w14:textId="77777777" w:rsidR="00251FDE" w:rsidRPr="00167E9A" w:rsidRDefault="00251FDE" w:rsidP="00167E9A">
      <w:pPr>
        <w:pStyle w:val="InstNoteRedL50"/>
        <w:spacing w:before="20" w:after="20"/>
        <w:rPr>
          <w:rFonts w:cs="Courier New"/>
        </w:rPr>
      </w:pPr>
      <w:r w:rsidRPr="00167E9A">
        <w:rPr>
          <w:rFonts w:ascii="Courier New" w:hAnsi="Courier New" w:cs="Courier New"/>
        </w:rPr>
        <w:t>Reply from 192.0.32.7: bytes=32 time=42ms TTL=241</w:t>
      </w:r>
    </w:p>
    <w:p w14:paraId="60FAB537" w14:textId="77777777" w:rsidR="00251FDE" w:rsidRPr="00167E9A" w:rsidRDefault="00251FDE" w:rsidP="00167E9A">
      <w:pPr>
        <w:pStyle w:val="InstNoteRedL50"/>
        <w:spacing w:before="20" w:after="20"/>
        <w:rPr>
          <w:rFonts w:cs="Courier New"/>
        </w:rPr>
      </w:pPr>
      <w:r w:rsidRPr="00167E9A">
        <w:rPr>
          <w:rFonts w:ascii="Courier New" w:hAnsi="Courier New" w:cs="Courier New"/>
        </w:rPr>
        <w:t>Reply from 192.0.32.7: bytes=32 time=43ms TTL=241</w:t>
      </w:r>
    </w:p>
    <w:p w14:paraId="0D06F3DF" w14:textId="77777777" w:rsidR="00251FDE" w:rsidRPr="00167E9A" w:rsidRDefault="00251FDE" w:rsidP="00167E9A">
      <w:pPr>
        <w:pStyle w:val="InstNoteRedL50"/>
        <w:spacing w:before="20" w:after="20"/>
        <w:rPr>
          <w:rFonts w:cs="Courier New"/>
        </w:rPr>
      </w:pPr>
    </w:p>
    <w:p w14:paraId="5EC67346" w14:textId="77777777" w:rsidR="00251FDE" w:rsidRPr="00167E9A" w:rsidRDefault="00251FDE" w:rsidP="00167E9A">
      <w:pPr>
        <w:pStyle w:val="InstNoteRedL50"/>
        <w:spacing w:before="20" w:after="20"/>
        <w:rPr>
          <w:rFonts w:cs="Courier New"/>
        </w:rPr>
      </w:pPr>
      <w:r w:rsidRPr="00167E9A">
        <w:rPr>
          <w:rFonts w:ascii="Courier New" w:hAnsi="Courier New" w:cs="Courier New"/>
        </w:rPr>
        <w:t>Ping statistics for 192.0.32.7:</w:t>
      </w:r>
    </w:p>
    <w:p w14:paraId="7E412648" w14:textId="77777777" w:rsidR="00251FDE" w:rsidRPr="00167E9A" w:rsidRDefault="00251FDE" w:rsidP="00167E9A">
      <w:pPr>
        <w:pStyle w:val="InstNoteRedL50"/>
        <w:spacing w:before="20" w:after="20"/>
        <w:rPr>
          <w:rFonts w:cs="Courier New"/>
        </w:rPr>
      </w:pPr>
      <w:r w:rsidRPr="00167E9A">
        <w:rPr>
          <w:rFonts w:ascii="Courier New" w:hAnsi="Courier New" w:cs="Courier New"/>
        </w:rPr>
        <w:t xml:space="preserve">    Packets: Sent = 4, Received = 4, Lost = 0 (0% loss),</w:t>
      </w:r>
    </w:p>
    <w:p w14:paraId="2466A0E7" w14:textId="77777777" w:rsidR="00251FDE" w:rsidRPr="00167E9A" w:rsidRDefault="00251FDE" w:rsidP="00167E9A">
      <w:pPr>
        <w:pStyle w:val="InstNoteRedL50"/>
        <w:spacing w:before="20" w:after="20"/>
        <w:rPr>
          <w:rFonts w:cs="Courier New"/>
        </w:rPr>
      </w:pPr>
      <w:r w:rsidRPr="00167E9A">
        <w:rPr>
          <w:rFonts w:ascii="Courier New" w:hAnsi="Courier New" w:cs="Courier New"/>
        </w:rPr>
        <w:t>Approximate round trip times in milli-seconds:</w:t>
      </w:r>
    </w:p>
    <w:p w14:paraId="1037846E" w14:textId="77777777" w:rsidR="00251FDE" w:rsidRPr="00167E9A" w:rsidRDefault="00251FDE" w:rsidP="00167E9A">
      <w:pPr>
        <w:pStyle w:val="InstNoteRedL50"/>
        <w:spacing w:before="20" w:after="20"/>
        <w:rPr>
          <w:rFonts w:cs="Courier New"/>
        </w:rPr>
      </w:pPr>
      <w:r w:rsidRPr="00167E9A">
        <w:rPr>
          <w:rFonts w:ascii="Courier New" w:hAnsi="Courier New" w:cs="Courier New"/>
        </w:rPr>
        <w:t xml:space="preserve">    Minimum = 41ms, Maximum = 43ms, Average = 42ms</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77777777" w:rsidR="00251FDE" w:rsidRPr="0064611F" w:rsidRDefault="00251FDE" w:rsidP="00251FDE">
      <w:pPr>
        <w:pStyle w:val="AnswerLineL50"/>
      </w:pPr>
      <w:r>
        <w:t>Type your answers here.</w:t>
      </w:r>
    </w:p>
    <w:p w14:paraId="6FCFEE13" w14:textId="77777777" w:rsidR="00251FDE" w:rsidRDefault="00251FDE" w:rsidP="00251FDE">
      <w:pPr>
        <w:pStyle w:val="BodyTextL50"/>
        <w:rPr>
          <w:rStyle w:val="AnswerGray"/>
        </w:rPr>
      </w:pPr>
      <w:r w:rsidRPr="009F7EC4">
        <w:rPr>
          <w:rStyle w:val="AnswerGray"/>
        </w:rPr>
        <w:t>192.0.</w:t>
      </w:r>
      <w:r>
        <w:rPr>
          <w:rStyle w:val="AnswerGray"/>
        </w:rPr>
        <w:t>32.7 and 2620:0:2d0:200::7</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p>
    <w:p w14:paraId="4C6D4C88" w14:textId="77777777" w:rsidR="00251FDE" w:rsidRDefault="00251FDE" w:rsidP="00251FDE">
      <w:pPr>
        <w:pStyle w:val="AnswerLineL50"/>
      </w:pPr>
      <w:r>
        <w:t>Type your answers here.</w:t>
      </w:r>
    </w:p>
    <w:p w14:paraId="181DE8EE" w14:textId="77777777" w:rsidR="00251FDE" w:rsidRDefault="00251FDE" w:rsidP="00251FDE">
      <w:pPr>
        <w:pStyle w:val="BodyTextL50"/>
        <w:rPr>
          <w:rStyle w:val="AnswerGray"/>
        </w:rPr>
      </w:pPr>
      <w:r w:rsidRPr="00384599">
        <w:rPr>
          <w:rStyle w:val="AnswerGray"/>
        </w:rPr>
        <w:t xml:space="preserve">The web site does not </w:t>
      </w:r>
      <w:r>
        <w:rPr>
          <w:rStyle w:val="AnswerGray"/>
        </w:rPr>
        <w:t>display</w:t>
      </w:r>
      <w:r w:rsidRPr="00384599">
        <w:rPr>
          <w:rStyle w:val="AnswerGray"/>
        </w:rPr>
        <w:t>. The software code used in web browsers recognizes Base 10 numbers. It does not recognize Base 2 numbers.</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5262C40" w14:textId="77777777" w:rsidR="00251FDE" w:rsidRPr="00050158" w:rsidRDefault="00251FDE" w:rsidP="00050158">
      <w:pPr>
        <w:pStyle w:val="InstNoteRedL50"/>
        <w:spacing w:before="20" w:after="20"/>
        <w:rPr>
          <w:rFonts w:ascii="Courier New" w:hAnsi="Courier New" w:cs="Courier New"/>
          <w:sz w:val="18"/>
          <w:szCs w:val="18"/>
        </w:rPr>
      </w:pPr>
    </w:p>
    <w:p w14:paraId="447C61DA" w14:textId="4FDF0B8B"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Pinging origin-www.cisco.com [</w:t>
      </w:r>
      <w:r w:rsidR="00266C9F" w:rsidRPr="00050158">
        <w:rPr>
          <w:rFonts w:ascii="Courier New" w:hAnsi="Courier New" w:cs="Courier New"/>
          <w:sz w:val="18"/>
          <w:szCs w:val="18"/>
        </w:rPr>
        <w:t>2600:1408:7:1:9300::90</w:t>
      </w:r>
      <w:r w:rsidRPr="00050158">
        <w:rPr>
          <w:rFonts w:ascii="Courier New" w:hAnsi="Courier New" w:cs="Courier New"/>
          <w:sz w:val="18"/>
          <w:szCs w:val="18"/>
        </w:rPr>
        <w:t>] with 32 bytes of data:</w:t>
      </w:r>
    </w:p>
    <w:p w14:paraId="72C2B06C" w14:textId="1BFCBDF4"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66C9F" w:rsidRPr="00050158">
        <w:rPr>
          <w:rFonts w:ascii="Courier New" w:hAnsi="Courier New" w:cs="Courier New"/>
          <w:sz w:val="18"/>
          <w:szCs w:val="18"/>
        </w:rPr>
        <w:t>2600:1408:7:1:9300::90</w:t>
      </w:r>
      <w:r w:rsidRPr="00050158">
        <w:rPr>
          <w:rFonts w:ascii="Courier New" w:hAnsi="Courier New" w:cs="Courier New"/>
          <w:sz w:val="18"/>
          <w:szCs w:val="18"/>
        </w:rPr>
        <w:t>: time=70ms</w:t>
      </w:r>
    </w:p>
    <w:p w14:paraId="31F72356" w14:textId="1F231F40"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66C9F" w:rsidRPr="00050158">
        <w:rPr>
          <w:rFonts w:ascii="Courier New" w:hAnsi="Courier New" w:cs="Courier New"/>
          <w:sz w:val="18"/>
          <w:szCs w:val="18"/>
        </w:rPr>
        <w:t>2600:1408:7:1:9300::90</w:t>
      </w:r>
      <w:r w:rsidRPr="00050158">
        <w:rPr>
          <w:rFonts w:ascii="Courier New" w:hAnsi="Courier New" w:cs="Courier New"/>
          <w:sz w:val="18"/>
          <w:szCs w:val="18"/>
        </w:rPr>
        <w:t>: time=74ms</w:t>
      </w:r>
    </w:p>
    <w:p w14:paraId="711356B5" w14:textId="3C237E04" w:rsidR="00251FDE" w:rsidRPr="00050158" w:rsidRDefault="00266C9F"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Reply from 2600:1408:7:1:9300::90</w:t>
      </w:r>
      <w:r w:rsidR="00251FDE" w:rsidRPr="00050158">
        <w:rPr>
          <w:rFonts w:ascii="Courier New" w:hAnsi="Courier New" w:cs="Courier New"/>
          <w:sz w:val="18"/>
          <w:szCs w:val="18"/>
        </w:rPr>
        <w:t>: time=72ms</w:t>
      </w:r>
    </w:p>
    <w:p w14:paraId="0DF24E00" w14:textId="48901135"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66C9F" w:rsidRPr="00050158">
        <w:rPr>
          <w:rFonts w:ascii="Courier New" w:hAnsi="Courier New" w:cs="Courier New"/>
          <w:sz w:val="18"/>
          <w:szCs w:val="18"/>
        </w:rPr>
        <w:t>2600:1408:7:1:9300::90</w:t>
      </w:r>
      <w:r w:rsidRPr="00050158">
        <w:rPr>
          <w:rFonts w:ascii="Courier New" w:hAnsi="Courier New" w:cs="Courier New"/>
          <w:sz w:val="18"/>
          <w:szCs w:val="18"/>
        </w:rPr>
        <w:t>: time=71ms</w:t>
      </w:r>
    </w:p>
    <w:p w14:paraId="23A70D60" w14:textId="77777777" w:rsidR="00251FDE" w:rsidRPr="00050158" w:rsidRDefault="00251FDE" w:rsidP="00050158">
      <w:pPr>
        <w:pStyle w:val="InstNoteRedL50"/>
        <w:spacing w:before="20" w:after="20"/>
        <w:rPr>
          <w:rFonts w:ascii="Courier New" w:hAnsi="Courier New" w:cs="Courier New"/>
          <w:sz w:val="18"/>
          <w:szCs w:val="18"/>
        </w:rPr>
      </w:pPr>
    </w:p>
    <w:p w14:paraId="5AB8D844" w14:textId="3B10897A"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Ping statistics for </w:t>
      </w:r>
      <w:r w:rsidR="00266C9F" w:rsidRPr="00050158">
        <w:rPr>
          <w:rFonts w:ascii="Courier New" w:hAnsi="Courier New" w:cs="Courier New"/>
          <w:sz w:val="18"/>
          <w:szCs w:val="18"/>
        </w:rPr>
        <w:t>2600:1408:7:1:9300::90</w:t>
      </w:r>
      <w:r w:rsidRPr="00050158">
        <w:rPr>
          <w:rFonts w:ascii="Courier New" w:hAnsi="Courier New" w:cs="Courier New"/>
          <w:sz w:val="18"/>
          <w:szCs w:val="18"/>
        </w:rPr>
        <w:t>:</w:t>
      </w:r>
    </w:p>
    <w:p w14:paraId="004D91FB" w14:textId="777777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    Packets: Sent = 4, Received = 4, Lost = 0 (0% loss),</w:t>
      </w:r>
    </w:p>
    <w:p w14:paraId="3AE60587" w14:textId="777777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Approximate round trip times in milli-seconds:</w:t>
      </w:r>
    </w:p>
    <w:p w14:paraId="256EE07E" w14:textId="777777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    Minimum = 70ms, Maximum = 74ms, Average = 71ms</w:t>
      </w:r>
    </w:p>
    <w:p w14:paraId="29A6F879" w14:textId="77777777" w:rsidR="00251FDE" w:rsidRDefault="00251FDE" w:rsidP="00251FDE">
      <w:pPr>
        <w:pStyle w:val="CMD"/>
      </w:pPr>
      <w:r>
        <w:t xml:space="preserve">C:\&gt; </w:t>
      </w:r>
      <w:r w:rsidRPr="00797DB4">
        <w:rPr>
          <w:b/>
        </w:rPr>
        <w:t>ping -4 www.cisco.com</w:t>
      </w:r>
    </w:p>
    <w:p w14:paraId="0597045D" w14:textId="77777777" w:rsidR="00251FDE" w:rsidRPr="00050158" w:rsidRDefault="00251FDE" w:rsidP="00050158">
      <w:pPr>
        <w:pStyle w:val="InstNoteRedL50"/>
        <w:spacing w:before="20" w:after="20"/>
        <w:rPr>
          <w:rFonts w:ascii="Courier New" w:hAnsi="Courier New" w:cs="Courier New"/>
          <w:sz w:val="18"/>
          <w:szCs w:val="18"/>
        </w:rPr>
      </w:pPr>
    </w:p>
    <w:p w14:paraId="0D8F256D" w14:textId="696212B8"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Pinging </w:t>
      </w:r>
      <w:r w:rsidR="002F06C1" w:rsidRPr="00050158">
        <w:rPr>
          <w:rFonts w:ascii="Courier New" w:hAnsi="Courier New" w:cs="Courier New"/>
          <w:sz w:val="18"/>
          <w:szCs w:val="18"/>
        </w:rPr>
        <w:t>e2867.dsca.akamaiedge.net [172.230.155.162</w:t>
      </w:r>
      <w:r w:rsidRPr="00050158">
        <w:rPr>
          <w:rFonts w:ascii="Courier New" w:hAnsi="Courier New" w:cs="Courier New"/>
          <w:sz w:val="18"/>
          <w:szCs w:val="18"/>
        </w:rPr>
        <w:t>] with 32 bytes of data:</w:t>
      </w:r>
    </w:p>
    <w:p w14:paraId="479B7E92" w14:textId="3FDE86A0"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F06C1" w:rsidRPr="00050158">
        <w:rPr>
          <w:rFonts w:ascii="Courier New" w:hAnsi="Courier New" w:cs="Courier New"/>
          <w:sz w:val="18"/>
          <w:szCs w:val="18"/>
        </w:rPr>
        <w:t>172.230.155.162</w:t>
      </w:r>
      <w:r w:rsidRPr="00050158">
        <w:rPr>
          <w:rFonts w:ascii="Courier New" w:hAnsi="Courier New" w:cs="Courier New"/>
          <w:sz w:val="18"/>
          <w:szCs w:val="18"/>
        </w:rPr>
        <w:t>: bytes=32 time=7ms TTL=</w:t>
      </w:r>
      <w:r w:rsidR="002F06C1" w:rsidRPr="00050158">
        <w:rPr>
          <w:rFonts w:ascii="Courier New" w:hAnsi="Courier New" w:cs="Courier New"/>
          <w:sz w:val="18"/>
          <w:szCs w:val="18"/>
        </w:rPr>
        <w:t>54</w:t>
      </w:r>
    </w:p>
    <w:p w14:paraId="335374D1" w14:textId="482B2C69"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lastRenderedPageBreak/>
        <w:t xml:space="preserve">Reply from </w:t>
      </w:r>
      <w:r w:rsidR="002F06C1" w:rsidRPr="00050158">
        <w:rPr>
          <w:rFonts w:ascii="Courier New" w:hAnsi="Courier New" w:cs="Courier New"/>
          <w:sz w:val="18"/>
          <w:szCs w:val="18"/>
        </w:rPr>
        <w:t>172.230.155.162</w:t>
      </w:r>
      <w:r w:rsidRPr="00050158">
        <w:rPr>
          <w:rFonts w:ascii="Courier New" w:hAnsi="Courier New" w:cs="Courier New"/>
          <w:sz w:val="18"/>
          <w:szCs w:val="18"/>
        </w:rPr>
        <w:t>: bytes=32 time=</w:t>
      </w:r>
      <w:r w:rsidR="002F06C1" w:rsidRPr="00050158">
        <w:rPr>
          <w:rFonts w:ascii="Courier New" w:hAnsi="Courier New" w:cs="Courier New"/>
          <w:sz w:val="18"/>
          <w:szCs w:val="18"/>
        </w:rPr>
        <w:t>6</w:t>
      </w:r>
      <w:r w:rsidRPr="00050158">
        <w:rPr>
          <w:rFonts w:ascii="Courier New" w:hAnsi="Courier New" w:cs="Courier New"/>
          <w:sz w:val="18"/>
          <w:szCs w:val="18"/>
        </w:rPr>
        <w:t>ms TTL=</w:t>
      </w:r>
      <w:r w:rsidR="002F06C1" w:rsidRPr="00050158">
        <w:rPr>
          <w:rFonts w:ascii="Courier New" w:hAnsi="Courier New" w:cs="Courier New"/>
          <w:sz w:val="18"/>
          <w:szCs w:val="18"/>
        </w:rPr>
        <w:t>54</w:t>
      </w:r>
    </w:p>
    <w:p w14:paraId="23B53E3C" w14:textId="332AA898"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F06C1" w:rsidRPr="00050158">
        <w:rPr>
          <w:rFonts w:ascii="Courier New" w:hAnsi="Courier New" w:cs="Courier New"/>
          <w:sz w:val="18"/>
          <w:szCs w:val="18"/>
        </w:rPr>
        <w:t>172.230.155.162</w:t>
      </w:r>
      <w:r w:rsidRPr="00050158">
        <w:rPr>
          <w:rFonts w:ascii="Courier New" w:hAnsi="Courier New" w:cs="Courier New"/>
          <w:sz w:val="18"/>
          <w:szCs w:val="18"/>
        </w:rPr>
        <w:t>: bytes=32 time=7ms TTL=</w:t>
      </w:r>
      <w:r w:rsidR="002F06C1" w:rsidRPr="00050158">
        <w:rPr>
          <w:rFonts w:ascii="Courier New" w:hAnsi="Courier New" w:cs="Courier New"/>
          <w:sz w:val="18"/>
          <w:szCs w:val="18"/>
        </w:rPr>
        <w:t>54</w:t>
      </w:r>
    </w:p>
    <w:p w14:paraId="7B214222" w14:textId="1E54511E"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Reply from </w:t>
      </w:r>
      <w:r w:rsidR="002F06C1" w:rsidRPr="00050158">
        <w:rPr>
          <w:rFonts w:ascii="Courier New" w:hAnsi="Courier New" w:cs="Courier New"/>
          <w:sz w:val="18"/>
          <w:szCs w:val="18"/>
        </w:rPr>
        <w:t>172.230.155.162</w:t>
      </w:r>
      <w:r w:rsidRPr="00050158">
        <w:rPr>
          <w:rFonts w:ascii="Courier New" w:hAnsi="Courier New" w:cs="Courier New"/>
          <w:sz w:val="18"/>
          <w:szCs w:val="18"/>
        </w:rPr>
        <w:t>: bytes=32 time=</w:t>
      </w:r>
      <w:r w:rsidR="002F06C1" w:rsidRPr="00050158">
        <w:rPr>
          <w:rFonts w:ascii="Courier New" w:hAnsi="Courier New" w:cs="Courier New"/>
          <w:sz w:val="18"/>
          <w:szCs w:val="18"/>
        </w:rPr>
        <w:t>6</w:t>
      </w:r>
      <w:r w:rsidRPr="00050158">
        <w:rPr>
          <w:rFonts w:ascii="Courier New" w:hAnsi="Courier New" w:cs="Courier New"/>
          <w:sz w:val="18"/>
          <w:szCs w:val="18"/>
        </w:rPr>
        <w:t>ms TTL=</w:t>
      </w:r>
      <w:r w:rsidR="002F06C1" w:rsidRPr="00050158">
        <w:rPr>
          <w:rFonts w:ascii="Courier New" w:hAnsi="Courier New" w:cs="Courier New"/>
          <w:sz w:val="18"/>
          <w:szCs w:val="18"/>
        </w:rPr>
        <w:t>54</w:t>
      </w:r>
    </w:p>
    <w:p w14:paraId="45F31759" w14:textId="77777777" w:rsidR="00251FDE" w:rsidRPr="00050158" w:rsidRDefault="00251FDE" w:rsidP="00050158">
      <w:pPr>
        <w:pStyle w:val="InstNoteRedL50"/>
        <w:spacing w:before="20" w:after="20"/>
        <w:rPr>
          <w:rFonts w:ascii="Courier New" w:hAnsi="Courier New" w:cs="Courier New"/>
          <w:sz w:val="18"/>
          <w:szCs w:val="18"/>
        </w:rPr>
      </w:pPr>
    </w:p>
    <w:p w14:paraId="19D39B0F" w14:textId="23B8AA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Ping statistics for </w:t>
      </w:r>
      <w:r w:rsidR="002F06C1" w:rsidRPr="00050158">
        <w:rPr>
          <w:rFonts w:ascii="Courier New" w:hAnsi="Courier New" w:cs="Courier New"/>
          <w:sz w:val="18"/>
          <w:szCs w:val="18"/>
        </w:rPr>
        <w:t>172.230.155.162</w:t>
      </w:r>
      <w:r w:rsidRPr="00050158">
        <w:rPr>
          <w:rFonts w:ascii="Courier New" w:hAnsi="Courier New" w:cs="Courier New"/>
          <w:sz w:val="18"/>
          <w:szCs w:val="18"/>
        </w:rPr>
        <w:t>:</w:t>
      </w:r>
    </w:p>
    <w:p w14:paraId="65F04D3D" w14:textId="777777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    Packets: Sent = 4, Received = 4, Lost = 0 (0% loss),</w:t>
      </w:r>
    </w:p>
    <w:p w14:paraId="4ECFFF3E" w14:textId="77777777"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Approximate round trip times in milli-seconds:</w:t>
      </w:r>
    </w:p>
    <w:p w14:paraId="1C7FBE73" w14:textId="0989B690" w:rsidR="00251FDE" w:rsidRPr="00050158" w:rsidRDefault="00251FDE"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 xml:space="preserve">    Minimum = </w:t>
      </w:r>
      <w:r w:rsidR="002F06C1" w:rsidRPr="00050158">
        <w:rPr>
          <w:rFonts w:ascii="Courier New" w:hAnsi="Courier New" w:cs="Courier New"/>
          <w:sz w:val="18"/>
          <w:szCs w:val="18"/>
        </w:rPr>
        <w:t>6</w:t>
      </w:r>
      <w:r w:rsidRPr="00050158">
        <w:rPr>
          <w:rFonts w:ascii="Courier New" w:hAnsi="Courier New" w:cs="Courier New"/>
          <w:sz w:val="18"/>
          <w:szCs w:val="18"/>
        </w:rPr>
        <w:t xml:space="preserve">ms, Maximum = 7ms, Average = </w:t>
      </w:r>
      <w:r w:rsidR="002F06C1" w:rsidRPr="00050158">
        <w:rPr>
          <w:rFonts w:ascii="Courier New" w:hAnsi="Courier New" w:cs="Courier New"/>
          <w:sz w:val="18"/>
          <w:szCs w:val="18"/>
        </w:rPr>
        <w:t>6</w:t>
      </w:r>
      <w:r w:rsidRPr="00050158">
        <w:rPr>
          <w:rFonts w:ascii="Courier New" w:hAnsi="Courier New" w:cs="Courier New"/>
          <w:sz w:val="18"/>
          <w:szCs w:val="18"/>
        </w:rPr>
        <w:t>ms</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77777777" w:rsidR="00251FDE" w:rsidRDefault="00251FDE" w:rsidP="00797DB4">
      <w:pPr>
        <w:pStyle w:val="AnswerLineL50"/>
      </w:pPr>
      <w:r>
        <w:t>Type your answers here.</w:t>
      </w:r>
    </w:p>
    <w:p w14:paraId="458D5E5A" w14:textId="77777777" w:rsidR="00251FDE" w:rsidRDefault="00251FDE" w:rsidP="00251FDE">
      <w:pPr>
        <w:pStyle w:val="BodyTextL50"/>
        <w:rPr>
          <w:rStyle w:val="AnswerGray"/>
        </w:rPr>
      </w:pPr>
      <w:r w:rsidRPr="0006660E">
        <w:rPr>
          <w:rStyle w:val="AnswerGray"/>
        </w:rPr>
        <w:t>Answer will vary depending upon where you are geographically.</w:t>
      </w:r>
      <w:r>
        <w:rPr>
          <w:rStyle w:val="AnswerGray"/>
        </w:rPr>
        <w:t xml:space="preserve"> Cisco hosts its web content on a series of mirror servers. This means that Cisco uploads the exact same content to geographically diverse (spread out all </w:t>
      </w:r>
      <w:r w:rsidRPr="008B1691">
        <w:rPr>
          <w:rStyle w:val="AnswerGray"/>
        </w:rPr>
        <w:t>over</w:t>
      </w:r>
      <w:r>
        <w:rPr>
          <w:rStyle w:val="AnswerGray"/>
        </w:rPr>
        <w:t xml:space="preserve"> the world) servers. When someone tries to reach </w:t>
      </w:r>
      <w:r w:rsidRPr="00D0050B">
        <w:rPr>
          <w:shd w:val="clear" w:color="auto" w:fill="BFBFBF"/>
        </w:rPr>
        <w:t>www.cisco.com</w:t>
      </w:r>
      <w:r>
        <w:rPr>
          <w:rStyle w:val="AnswerGray"/>
        </w:rPr>
        <w:t>, the traffic is directed to the closest mirror server.</w:t>
      </w:r>
    </w:p>
    <w:p w14:paraId="5B6987EC" w14:textId="77777777" w:rsidR="004A0EBA" w:rsidRPr="009439A3" w:rsidRDefault="004A0EBA" w:rsidP="00797DB4">
      <w:pPr>
        <w:pStyle w:val="BodyTextL50"/>
      </w:pPr>
      <w:r w:rsidRPr="004A0EBA">
        <w:t>Type the IP address that you obtained when you pinged www.cisco.com into a browser. Does the web site display? Explain.</w:t>
      </w:r>
    </w:p>
    <w:p w14:paraId="7A9051C8" w14:textId="77777777" w:rsidR="00251FDE" w:rsidRPr="00797DB4" w:rsidRDefault="004A0EBA" w:rsidP="00797DB4">
      <w:pPr>
        <w:pStyle w:val="AnswerLineL50"/>
      </w:pPr>
      <w:r>
        <w:t>Type your answers here.</w:t>
      </w:r>
    </w:p>
    <w:p w14:paraId="0D9E58D3" w14:textId="300F047C" w:rsidR="00251FDE" w:rsidRDefault="00251FDE" w:rsidP="00251FDE">
      <w:pPr>
        <w:pStyle w:val="BodyTextL50"/>
        <w:rPr>
          <w:rStyle w:val="AnswerGray"/>
        </w:rPr>
      </w:pPr>
      <w:r w:rsidRPr="007016B4">
        <w:rPr>
          <w:rStyle w:val="AnswerGray"/>
        </w:rPr>
        <w:t>Th</w:t>
      </w:r>
      <w:r w:rsidRPr="00D0050B">
        <w:rPr>
          <w:rStyle w:val="AnswerGray"/>
        </w:rPr>
        <w:t xml:space="preserve">e </w:t>
      </w:r>
      <w:r w:rsidR="00D0050B" w:rsidRPr="00D0050B">
        <w:rPr>
          <w:rStyle w:val="AnswerGray"/>
        </w:rPr>
        <w:t>Cisco</w:t>
      </w:r>
      <w:r w:rsidRPr="00D0050B">
        <w:rPr>
          <w:rStyle w:val="AnswerGray"/>
        </w:rPr>
        <w:t xml:space="preserve"> </w:t>
      </w:r>
      <w:r w:rsidRPr="007016B4">
        <w:rPr>
          <w:rStyle w:val="AnswerGray"/>
        </w:rPr>
        <w:t xml:space="preserve">web site does not </w:t>
      </w:r>
      <w:r>
        <w:rPr>
          <w:rStyle w:val="AnswerGray"/>
        </w:rPr>
        <w:t>display</w:t>
      </w:r>
      <w:r w:rsidRPr="007016B4">
        <w:rPr>
          <w:rStyle w:val="AnswerGray"/>
        </w:rPr>
        <w:t xml:space="preserve">. There are at least two possible explanations for this: 1. Some web servers are </w:t>
      </w:r>
      <w:r w:rsidRPr="008B1691">
        <w:rPr>
          <w:rStyle w:val="AnswerGray"/>
        </w:rPr>
        <w:t>configured</w:t>
      </w:r>
      <w:r w:rsidRPr="007016B4">
        <w:rPr>
          <w:rStyle w:val="AnswerGray"/>
        </w:rPr>
        <w:t xml:space="preserve"> to accept IP addresses sent from a browser </w:t>
      </w:r>
      <w:r>
        <w:rPr>
          <w:rStyle w:val="AnswerGray"/>
        </w:rPr>
        <w:t xml:space="preserve">and </w:t>
      </w:r>
      <w:r w:rsidRPr="007016B4">
        <w:rPr>
          <w:rStyle w:val="AnswerGray"/>
        </w:rPr>
        <w:t>some are not. 2</w:t>
      </w:r>
      <w:r>
        <w:rPr>
          <w:rStyle w:val="AnswerGray"/>
        </w:rPr>
        <w:t>.</w:t>
      </w:r>
      <w:r w:rsidRPr="007016B4">
        <w:rPr>
          <w:rStyle w:val="AnswerGray"/>
        </w:rPr>
        <w:t xml:space="preserve"> It may be a firewall rule in the Cisco security system that prohibits an IP address </w:t>
      </w:r>
      <w:r>
        <w:rPr>
          <w:rStyle w:val="AnswerGray"/>
        </w:rPr>
        <w:t xml:space="preserve">from </w:t>
      </w:r>
      <w:r w:rsidRPr="007016B4">
        <w:rPr>
          <w:rStyle w:val="AnswerGray"/>
        </w:rPr>
        <w:t>being sent via a browser.</w:t>
      </w:r>
      <w:r w:rsidR="0013118E">
        <w:rPr>
          <w:rStyle w:val="AnswerGray"/>
        </w:rPr>
        <w:t xml:space="preserve"> Depending on the Web Browser you can also get a message saying the connection is not secure or there is a certificate error.</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Observe DNS Lookup Using the nslookup Command on a Web Site</w:t>
      </w:r>
    </w:p>
    <w:p w14:paraId="4E94FF81" w14:textId="19CF87E2" w:rsidR="00251FDE" w:rsidRDefault="00251FDE" w:rsidP="00837E1C">
      <w:pPr>
        <w:pStyle w:val="SubStepAlpha"/>
      </w:pPr>
      <w:r>
        <w:t xml:space="preserve">At the command prompt, type the </w:t>
      </w:r>
      <w:r w:rsidRPr="0099637A">
        <w:rPr>
          <w:b/>
        </w:rPr>
        <w:t>nslookup</w:t>
      </w:r>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r w:rsidRPr="00797DB4">
        <w:rPr>
          <w:b/>
        </w:rPr>
        <w:t>nslookup</w:t>
      </w:r>
    </w:p>
    <w:p w14:paraId="4A7EE35C" w14:textId="77777777" w:rsidR="00737E8F" w:rsidRPr="00050158" w:rsidRDefault="00737E8F"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Default Server:  one.one.one.one</w:t>
      </w:r>
    </w:p>
    <w:p w14:paraId="0EA562C4" w14:textId="501D9587" w:rsidR="004A0EBA" w:rsidRPr="00050158" w:rsidRDefault="00737E8F"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Address:  1.1.1.1</w:t>
      </w:r>
    </w:p>
    <w:p w14:paraId="79CAA3FC" w14:textId="77777777" w:rsidR="004A0EBA" w:rsidRPr="00050158" w:rsidRDefault="004A0EBA" w:rsidP="00050158">
      <w:pPr>
        <w:pStyle w:val="InstNoteRedL50"/>
        <w:spacing w:before="20" w:after="20"/>
        <w:rPr>
          <w:rFonts w:ascii="Courier New" w:hAnsi="Courier New" w:cs="Courier New"/>
          <w:sz w:val="18"/>
          <w:szCs w:val="18"/>
        </w:rPr>
      </w:pPr>
    </w:p>
    <w:p w14:paraId="4C082052" w14:textId="496E64E0" w:rsidR="0013118E" w:rsidRPr="00050158" w:rsidRDefault="004A0EBA"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&gt;</w:t>
      </w:r>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77777777" w:rsidR="00251FDE" w:rsidRDefault="004A0EBA" w:rsidP="00797DB4">
      <w:pPr>
        <w:pStyle w:val="AnswerLineL50"/>
      </w:pPr>
      <w:r>
        <w:t>Type your answers here.</w:t>
      </w:r>
    </w:p>
    <w:p w14:paraId="2C2D0BC8" w14:textId="77777777" w:rsidR="00251FDE" w:rsidRPr="002A4345" w:rsidRDefault="00251FDE" w:rsidP="00251FDE">
      <w:pPr>
        <w:pStyle w:val="BodyTextL50"/>
        <w:rPr>
          <w:rStyle w:val="AnswerGray"/>
        </w:rPr>
      </w:pPr>
      <w:r w:rsidRPr="002A4345">
        <w:rPr>
          <w:rStyle w:val="AnswerGray"/>
        </w:rPr>
        <w:t>Site dependent</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r w:rsidRPr="00AC63C8">
        <w:rPr>
          <w:b/>
          <w:bCs/>
        </w:rPr>
        <w:t>nslookup</w:t>
      </w:r>
      <w:r>
        <w:t xml:space="preserve"> prompt. From this prompt, you can enter commands related to DNS.</w:t>
      </w:r>
    </w:p>
    <w:p w14:paraId="7A31687D" w14:textId="77777777" w:rsidR="00D0050B" w:rsidRDefault="00D0050B" w:rsidP="00D0050B">
      <w:pPr>
        <w:pStyle w:val="BodyTextL50"/>
      </w:pPr>
      <w:r w:rsidRPr="00D0050B">
        <w:t xml:space="preserve">At the prompt, type </w:t>
      </w:r>
      <w:r w:rsidRPr="00D0050B">
        <w:rPr>
          <w:b/>
        </w:rPr>
        <w:t>?</w:t>
      </w:r>
      <w:r w:rsidRPr="00D0050B">
        <w:t xml:space="preserve"> to see a list of all the available commands that you can use in </w:t>
      </w:r>
      <w:r w:rsidRPr="00D0050B">
        <w:rPr>
          <w:b/>
        </w:rPr>
        <w:t>nslookup</w:t>
      </w:r>
      <w:r w:rsidRPr="00D0050B">
        <w:t xml:space="preserve"> mode.</w:t>
      </w:r>
    </w:p>
    <w:p w14:paraId="54826C02" w14:textId="3586A44E" w:rsidR="00251FDE" w:rsidRDefault="00251FDE" w:rsidP="00797DB4">
      <w:pPr>
        <w:pStyle w:val="SubStepAlpha"/>
      </w:pPr>
      <w:r>
        <w:t>At the</w:t>
      </w:r>
      <w:r w:rsidR="00837E1C">
        <w:t xml:space="preserve"> nslookup</w:t>
      </w:r>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Addresses:  2600:1404:a:395::b33</w:t>
      </w:r>
    </w:p>
    <w:p w14:paraId="14FA9367" w14:textId="362781F3" w:rsidR="00737E8F" w:rsidRPr="00050158" w:rsidRDefault="00737E8F" w:rsidP="00050158">
      <w:pPr>
        <w:pStyle w:val="CMDOutput"/>
      </w:pPr>
      <w:r w:rsidRPr="00050158">
        <w:t xml:space="preserve">          2600:1404:a:38e:::b33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lastRenderedPageBreak/>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77777777" w:rsidR="009439A3" w:rsidRDefault="009439A3" w:rsidP="00797DB4">
      <w:pPr>
        <w:pStyle w:val="AnswerLineL50"/>
      </w:pPr>
      <w:r>
        <w:t>Type your answers here.</w:t>
      </w:r>
    </w:p>
    <w:p w14:paraId="0E6E9401" w14:textId="4E983E9F" w:rsidR="00251FDE" w:rsidRDefault="00251FDE" w:rsidP="00251FDE">
      <w:pPr>
        <w:pStyle w:val="BodyTextL50"/>
        <w:rPr>
          <w:rStyle w:val="AnswerGray"/>
        </w:rPr>
      </w:pPr>
      <w:r w:rsidRPr="002A4345">
        <w:rPr>
          <w:rStyle w:val="AnswerGray"/>
        </w:rPr>
        <w:t xml:space="preserve">From a specific location, </w:t>
      </w:r>
      <w:r w:rsidR="00737E8F">
        <w:rPr>
          <w:rStyle w:val="AnswerGray"/>
        </w:rPr>
        <w:t>172.230.155.162</w:t>
      </w:r>
      <w:r w:rsidRPr="002A4345">
        <w:rPr>
          <w:rStyle w:val="AnswerGray"/>
        </w:rPr>
        <w:t>.</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77777777" w:rsidR="009439A3" w:rsidRDefault="009439A3" w:rsidP="00797DB4">
      <w:pPr>
        <w:pStyle w:val="AnswerLineL50"/>
      </w:pPr>
      <w:r>
        <w:t>Type your answers here.</w:t>
      </w:r>
    </w:p>
    <w:p w14:paraId="550959C6" w14:textId="77777777" w:rsidR="00251FDE" w:rsidRPr="00197ECD" w:rsidRDefault="00251FDE" w:rsidP="00251FDE">
      <w:pPr>
        <w:pStyle w:val="BodyTextL50"/>
      </w:pPr>
      <w:r w:rsidRPr="002A4345">
        <w:rPr>
          <w:rStyle w:val="AnswerGray"/>
        </w:rPr>
        <w:t>Yes</w:t>
      </w:r>
    </w:p>
    <w:p w14:paraId="62C5F4C4" w14:textId="484BBEE9"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2600:1404:a:395::b33 and 2600:1404:a:38e:::b33</w:t>
      </w:r>
      <w:r w:rsidRPr="00797DB4">
        <w:t>. What are these?</w:t>
      </w:r>
    </w:p>
    <w:p w14:paraId="5F4BFC5C" w14:textId="77777777" w:rsidR="00251FDE" w:rsidRPr="00797DB4" w:rsidRDefault="009439A3" w:rsidP="00797DB4">
      <w:pPr>
        <w:pStyle w:val="AnswerLineL50"/>
      </w:pPr>
      <w:r>
        <w:t>Type your answers here.</w:t>
      </w:r>
    </w:p>
    <w:p w14:paraId="011D4A9D" w14:textId="77777777" w:rsidR="00251FDE" w:rsidRPr="00197ECD" w:rsidRDefault="00251FDE" w:rsidP="00251FDE">
      <w:pPr>
        <w:pStyle w:val="BodyTextL50"/>
        <w:rPr>
          <w:rStyle w:val="AnswerGray"/>
        </w:rPr>
      </w:pPr>
      <w:r w:rsidRPr="000E3925">
        <w:rPr>
          <w:rStyle w:val="AnswerGray"/>
        </w:rPr>
        <w:t xml:space="preserve">IPv6 </w:t>
      </w:r>
      <w:r>
        <w:rPr>
          <w:rStyle w:val="AnswerGray"/>
        </w:rPr>
        <w:t>(</w:t>
      </w:r>
      <w:r w:rsidRPr="000E3925">
        <w:rPr>
          <w:rStyle w:val="AnswerGray"/>
        </w:rPr>
        <w:t>IP version 6</w:t>
      </w:r>
      <w:r>
        <w:rPr>
          <w:rStyle w:val="AnswerGray"/>
        </w:rPr>
        <w:t>)</w:t>
      </w:r>
      <w:r w:rsidRPr="000E3925">
        <w:rPr>
          <w:rStyle w:val="AnswerGray"/>
        </w:rPr>
        <w:t xml:space="preserve"> IP addresses at which the web site is reachable.</w:t>
      </w:r>
    </w:p>
    <w:p w14:paraId="5BC41FCE" w14:textId="2886D802" w:rsidR="00251FDE" w:rsidRDefault="00251FDE" w:rsidP="00797DB4">
      <w:pPr>
        <w:pStyle w:val="SubStepAlpha"/>
      </w:pPr>
      <w:r>
        <w:t xml:space="preserve">At the </w:t>
      </w:r>
      <w:r w:rsidR="00837E1C">
        <w:t xml:space="preserve">nslookup </w:t>
      </w:r>
      <w:r>
        <w:t xml:space="preserve">prompt, type the IP address of the Cisco web server that you just found. You can use </w:t>
      </w:r>
      <w:r>
        <w:rPr>
          <w:b/>
          <w:bCs/>
        </w:rPr>
        <w:t>nslookup</w:t>
      </w:r>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r w:rsidRPr="008721D1">
        <w:rPr>
          <w:b/>
          <w:bCs/>
        </w:rPr>
        <w:t>nslookup</w:t>
      </w:r>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0158B910" w14:textId="77777777" w:rsidR="00251FDE" w:rsidRDefault="00251FDE" w:rsidP="00797DB4">
      <w:pPr>
        <w:pStyle w:val="BodyTextL50"/>
        <w:spacing w:before="0"/>
      </w:pPr>
      <w:r>
        <w:t xml:space="preserve">Using the </w:t>
      </w:r>
      <w:r w:rsidRPr="008721D1">
        <w:rPr>
          <w:b/>
          <w:bCs/>
        </w:rPr>
        <w:t>nslookup</w:t>
      </w:r>
      <w:r>
        <w:t xml:space="preserve"> tool, record the IP addresses associated with </w:t>
      </w:r>
      <w:r w:rsidRPr="00142A83">
        <w:rPr>
          <w:b/>
        </w:rPr>
        <w:t>www.google.com</w:t>
      </w:r>
      <w:r w:rsidRPr="00220D0C">
        <w:t>.</w:t>
      </w:r>
    </w:p>
    <w:p w14:paraId="43C056E8" w14:textId="77777777" w:rsidR="00251FDE" w:rsidRDefault="00106C08" w:rsidP="00797DB4">
      <w:pPr>
        <w:pStyle w:val="AnswerLineL50"/>
      </w:pPr>
      <w:r>
        <w:t>Type your answers here.</w:t>
      </w:r>
    </w:p>
    <w:p w14:paraId="44D2E6AE" w14:textId="07F4BAFE" w:rsidR="00251FDE" w:rsidRPr="00136EEC" w:rsidRDefault="00251FDE" w:rsidP="00136EEC">
      <w:pPr>
        <w:pStyle w:val="BodyTextL50"/>
        <w:rPr>
          <w:rStyle w:val="AnswerGray"/>
        </w:rPr>
      </w:pPr>
      <w:r w:rsidRPr="00136EEC">
        <w:rPr>
          <w:rStyle w:val="AnswerGray"/>
        </w:rPr>
        <w:t xml:space="preserve">Answers may vary. At the time of writing, the IP addresses are </w:t>
      </w:r>
      <w:r w:rsidR="00136EEC" w:rsidRPr="00136EEC">
        <w:rPr>
          <w:rStyle w:val="AnswerGray"/>
          <w:highlight w:val="lightGray"/>
        </w:rPr>
        <w:t>2607:f8b0:400</w:t>
      </w:r>
      <w:r w:rsidR="00E933BC">
        <w:rPr>
          <w:rStyle w:val="AnswerGray"/>
          <w:highlight w:val="lightGray"/>
        </w:rPr>
        <w:t>0</w:t>
      </w:r>
      <w:r w:rsidR="00136EEC" w:rsidRPr="00136EEC">
        <w:rPr>
          <w:rStyle w:val="AnswerGray"/>
          <w:highlight w:val="lightGray"/>
        </w:rPr>
        <w:t>:80</w:t>
      </w:r>
      <w:r w:rsidR="00E933BC">
        <w:rPr>
          <w:rStyle w:val="AnswerGray"/>
          <w:highlight w:val="lightGray"/>
        </w:rPr>
        <w:t>f</w:t>
      </w:r>
      <w:r w:rsidR="00136EEC" w:rsidRPr="00136EEC">
        <w:rPr>
          <w:rStyle w:val="AnswerGray"/>
          <w:highlight w:val="lightGray"/>
        </w:rPr>
        <w:t>::2004</w:t>
      </w:r>
      <w:r w:rsidR="00136EEC">
        <w:rPr>
          <w:rStyle w:val="AnswerGray"/>
          <w:highlight w:val="lightGray"/>
        </w:rPr>
        <w:t xml:space="preserve"> and </w:t>
      </w:r>
      <w:r w:rsidR="00136EEC" w:rsidRPr="00136EEC">
        <w:rPr>
          <w:rStyle w:val="AnswerGray"/>
          <w:highlight w:val="lightGray"/>
        </w:rPr>
        <w:t>172.217.</w:t>
      </w:r>
      <w:r w:rsidR="00E933BC">
        <w:rPr>
          <w:rStyle w:val="AnswerGray"/>
          <w:highlight w:val="lightGray"/>
        </w:rPr>
        <w:t>9</w:t>
      </w:r>
      <w:r w:rsidR="00136EEC" w:rsidRPr="00136EEC">
        <w:rPr>
          <w:rStyle w:val="AnswerGray"/>
          <w:highlight w:val="lightGray"/>
        </w:rPr>
        <w:t>.</w:t>
      </w:r>
      <w:r w:rsidR="00E933BC">
        <w:rPr>
          <w:rStyle w:val="AnswerGray"/>
        </w:rPr>
        <w:t>132</w:t>
      </w:r>
      <w:r w:rsidRPr="00136EEC">
        <w:rPr>
          <w:rStyle w:val="AnswerGray"/>
        </w:rPr>
        <w:t>.</w:t>
      </w:r>
    </w:p>
    <w:p w14:paraId="650C54BE" w14:textId="77777777"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&gt; www.google.com</w:t>
      </w:r>
    </w:p>
    <w:p w14:paraId="251BFB0E" w14:textId="52B64830"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 xml:space="preserve">Server: </w:t>
      </w:r>
      <w:r w:rsidR="00737E8F" w:rsidRPr="00167E9A">
        <w:rPr>
          <w:rStyle w:val="AnswerGray"/>
          <w:rFonts w:ascii="Courier New" w:hAnsi="Courier New" w:cs="Courier New"/>
          <w:highlight w:val="lightGray"/>
        </w:rPr>
        <w:t xml:space="preserve"> one.one.one.one</w:t>
      </w:r>
    </w:p>
    <w:p w14:paraId="3D7B0F7E" w14:textId="35FC2FD5"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 xml:space="preserve">Address:  </w:t>
      </w:r>
      <w:r w:rsidR="00737E8F" w:rsidRPr="00167E9A">
        <w:rPr>
          <w:rStyle w:val="AnswerGray"/>
          <w:rFonts w:ascii="Courier New" w:hAnsi="Courier New" w:cs="Courier New"/>
          <w:highlight w:val="lightGray"/>
        </w:rPr>
        <w:t>1.1.1.1</w:t>
      </w:r>
    </w:p>
    <w:p w14:paraId="350E3296" w14:textId="77777777" w:rsidR="00266C9F" w:rsidRPr="00167E9A" w:rsidRDefault="00266C9F" w:rsidP="00167E9A">
      <w:pPr>
        <w:pStyle w:val="BodyTextL50"/>
        <w:spacing w:before="20" w:after="20"/>
        <w:rPr>
          <w:rStyle w:val="AnswerGray"/>
          <w:rFonts w:ascii="Courier New" w:hAnsi="Courier New" w:cs="Courier New"/>
          <w:highlight w:val="lightGray"/>
        </w:rPr>
      </w:pPr>
    </w:p>
    <w:p w14:paraId="7CB767D9" w14:textId="77777777"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Non-authoritative answer:</w:t>
      </w:r>
    </w:p>
    <w:p w14:paraId="2317FB5A" w14:textId="77777777"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Name:    www.google.com</w:t>
      </w:r>
    </w:p>
    <w:p w14:paraId="6A126790" w14:textId="3F0633A6" w:rsidR="00266C9F" w:rsidRPr="00167E9A" w:rsidRDefault="00266C9F" w:rsidP="00167E9A">
      <w:pPr>
        <w:pStyle w:val="BodyTextL50"/>
        <w:spacing w:before="20" w:after="20"/>
        <w:rPr>
          <w:rStyle w:val="AnswerGray"/>
          <w:rFonts w:ascii="Courier New" w:hAnsi="Courier New" w:cs="Courier New"/>
          <w:highlight w:val="lightGray"/>
        </w:rPr>
      </w:pPr>
      <w:r w:rsidRPr="00167E9A">
        <w:rPr>
          <w:rStyle w:val="AnswerGray"/>
          <w:rFonts w:ascii="Courier New" w:hAnsi="Courier New" w:cs="Courier New"/>
          <w:highlight w:val="lightGray"/>
        </w:rPr>
        <w:t>Addresses:  2607:f8b0:400</w:t>
      </w:r>
      <w:r w:rsidR="00737E8F" w:rsidRPr="00167E9A">
        <w:rPr>
          <w:rStyle w:val="AnswerGray"/>
          <w:rFonts w:ascii="Courier New" w:hAnsi="Courier New" w:cs="Courier New"/>
          <w:highlight w:val="lightGray"/>
        </w:rPr>
        <w:t>0</w:t>
      </w:r>
      <w:r w:rsidRPr="00167E9A">
        <w:rPr>
          <w:rStyle w:val="AnswerGray"/>
          <w:rFonts w:ascii="Courier New" w:hAnsi="Courier New" w:cs="Courier New"/>
          <w:highlight w:val="lightGray"/>
        </w:rPr>
        <w:t>:80</w:t>
      </w:r>
      <w:r w:rsidR="00737E8F" w:rsidRPr="00167E9A">
        <w:rPr>
          <w:rStyle w:val="AnswerGray"/>
          <w:rFonts w:ascii="Courier New" w:hAnsi="Courier New" w:cs="Courier New"/>
          <w:highlight w:val="lightGray"/>
        </w:rPr>
        <w:t>f</w:t>
      </w:r>
      <w:r w:rsidRPr="00167E9A">
        <w:rPr>
          <w:rStyle w:val="AnswerGray"/>
          <w:rFonts w:ascii="Courier New" w:hAnsi="Courier New" w:cs="Courier New"/>
          <w:highlight w:val="lightGray"/>
        </w:rPr>
        <w:t>::2004</w:t>
      </w:r>
    </w:p>
    <w:p w14:paraId="69E8773A" w14:textId="6C618C1D" w:rsidR="00251FDE" w:rsidRPr="00167E9A" w:rsidRDefault="00266C9F" w:rsidP="00167E9A">
      <w:pPr>
        <w:pStyle w:val="BodyTextL50"/>
        <w:spacing w:before="20" w:after="20"/>
        <w:rPr>
          <w:rStyle w:val="AnswerGray"/>
          <w:rFonts w:ascii="Courier New" w:hAnsi="Courier New" w:cs="Courier New"/>
        </w:rPr>
      </w:pPr>
      <w:r w:rsidRPr="00167E9A">
        <w:rPr>
          <w:rStyle w:val="AnswerGray"/>
          <w:rFonts w:ascii="Courier New" w:hAnsi="Courier New" w:cs="Courier New"/>
          <w:highlight w:val="lightGray"/>
        </w:rPr>
        <w:t xml:space="preserve">          172.217.</w:t>
      </w:r>
      <w:r w:rsidR="00737E8F" w:rsidRPr="00167E9A">
        <w:rPr>
          <w:rStyle w:val="AnswerGray"/>
          <w:rFonts w:ascii="Courier New" w:hAnsi="Courier New" w:cs="Courier New"/>
        </w:rPr>
        <w:t>9.132</w:t>
      </w:r>
    </w:p>
    <w:p w14:paraId="1632D9FE" w14:textId="4A386314" w:rsidR="00251FDE" w:rsidRDefault="00251FDE" w:rsidP="00050158">
      <w:pPr>
        <w:pStyle w:val="Heading2"/>
      </w:pPr>
      <w:r>
        <w:t>Observe DNS Lookup Using the nslookup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nslookup</w:t>
      </w:r>
      <w:r>
        <w:t xml:space="preserve"> prompt, type </w:t>
      </w:r>
      <w:r w:rsidRPr="00D57D5C">
        <w:rPr>
          <w:b/>
        </w:rPr>
        <w:t>set type=mx</w:t>
      </w:r>
      <w:r>
        <w:rPr>
          <w:b/>
        </w:rPr>
        <w:t xml:space="preserve"> </w:t>
      </w:r>
      <w:r>
        <w:t xml:space="preserve">to use </w:t>
      </w:r>
      <w:r>
        <w:rPr>
          <w:b/>
          <w:bCs/>
        </w:rPr>
        <w:t>nslookup</w:t>
      </w:r>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nslookup</w:t>
      </w:r>
      <w:r>
        <w:t xml:space="preserve"> prompt, type </w:t>
      </w:r>
      <w:r w:rsidRPr="00D57D5C">
        <w:rPr>
          <w:b/>
        </w:rPr>
        <w:t>cisco.com</w:t>
      </w:r>
      <w:r>
        <w:t>.</w:t>
      </w:r>
    </w:p>
    <w:p w14:paraId="2C2054B7" w14:textId="77777777" w:rsidR="00142A83" w:rsidRDefault="00142A83" w:rsidP="00142A83">
      <w:pPr>
        <w:pStyle w:val="CMD"/>
      </w:pPr>
      <w:r>
        <w:lastRenderedPageBreak/>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7D2B537A" w14:textId="77777777" w:rsidR="00251FDE" w:rsidRPr="00671915" w:rsidRDefault="00251FDE" w:rsidP="00251FDE">
      <w:pPr>
        <w:pStyle w:val="BodyTextL50"/>
        <w:rPr>
          <w:rStyle w:val="AnswerGray"/>
        </w:rPr>
      </w:pPr>
      <w:r w:rsidRPr="00671915">
        <w:rPr>
          <w:rStyle w:val="AnswerGray"/>
        </w:rPr>
        <w:t>rcdn-mx-01.cisco.com</w:t>
      </w:r>
    </w:p>
    <w:p w14:paraId="022E779E" w14:textId="77777777" w:rsidR="00251FDE" w:rsidRPr="00106C08" w:rsidRDefault="00251FDE" w:rsidP="00797DB4">
      <w:pPr>
        <w:pStyle w:val="SubStepAlpha"/>
      </w:pPr>
      <w:r w:rsidRPr="00106C08">
        <w:t xml:space="preserve">At the nslookup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77777777" w:rsidR="00251FDE" w:rsidRDefault="00797DB4" w:rsidP="00797DB4">
      <w:pPr>
        <w:pStyle w:val="AnswerLineL50"/>
      </w:pPr>
      <w:r>
        <w:t xml:space="preserve">Type your </w:t>
      </w:r>
      <w:r w:rsidR="00D0050B">
        <w:t>answers</w:t>
      </w:r>
      <w:r>
        <w:t xml:space="preserve"> here.</w:t>
      </w:r>
    </w:p>
    <w:p w14:paraId="1F89A9C3" w14:textId="792EDA7C" w:rsidR="00251FDE" w:rsidRDefault="00251FDE" w:rsidP="00251FDE">
      <w:pPr>
        <w:pStyle w:val="BodyTextL50"/>
        <w:rPr>
          <w:rStyle w:val="AnswerGray"/>
        </w:rPr>
      </w:pPr>
      <w:r w:rsidRPr="002A4345">
        <w:rPr>
          <w:rStyle w:val="AnswerGray"/>
        </w:rPr>
        <w:t>Site-dependent</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77777777" w:rsidR="00D0050B" w:rsidRDefault="00D0050B" w:rsidP="00D0050B">
      <w:pPr>
        <w:pStyle w:val="AnswerLineL25"/>
      </w:pPr>
      <w:r>
        <w:t>Type your answers here.</w:t>
      </w:r>
    </w:p>
    <w:p w14:paraId="7AAC80B6" w14:textId="3F2FF9BF" w:rsidR="000B3B9F" w:rsidRDefault="004D1404" w:rsidP="00167E9A">
      <w:pPr>
        <w:pStyle w:val="BodyTextL25"/>
        <w:rPr>
          <w:rStyle w:val="AnswerGray"/>
        </w:rPr>
      </w:pPr>
      <w:r>
        <w:rPr>
          <w:rStyle w:val="AnswerGray"/>
        </w:rPr>
        <w:t>DNS basically acts like the phonebook for the Internet. So DNS translates names to numbers. The numbers can be either IPv4 or IPv6.</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17C6" w14:textId="77777777" w:rsidR="00B36C06" w:rsidRDefault="00B36C06" w:rsidP="00710659">
      <w:pPr>
        <w:spacing w:after="0" w:line="240" w:lineRule="auto"/>
      </w:pPr>
      <w:r>
        <w:separator/>
      </w:r>
    </w:p>
    <w:p w14:paraId="6E42B409" w14:textId="77777777" w:rsidR="00B36C06" w:rsidRDefault="00B36C06"/>
  </w:endnote>
  <w:endnote w:type="continuationSeparator" w:id="0">
    <w:p w14:paraId="2A0E87E6" w14:textId="77777777" w:rsidR="00B36C06" w:rsidRDefault="00B36C06" w:rsidP="00710659">
      <w:pPr>
        <w:spacing w:after="0" w:line="240" w:lineRule="auto"/>
      </w:pPr>
      <w:r>
        <w:continuationSeparator/>
      </w:r>
    </w:p>
    <w:p w14:paraId="0A805E45" w14:textId="77777777" w:rsidR="00B36C06" w:rsidRDefault="00B36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865FF" w14:textId="4E94E76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747A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10800" w14:textId="274C5BE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47AB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13B1" w14:textId="77777777" w:rsidR="00B36C06" w:rsidRDefault="00B36C06" w:rsidP="00710659">
      <w:pPr>
        <w:spacing w:after="0" w:line="240" w:lineRule="auto"/>
      </w:pPr>
      <w:r>
        <w:separator/>
      </w:r>
    </w:p>
    <w:p w14:paraId="38E16184" w14:textId="77777777" w:rsidR="00B36C06" w:rsidRDefault="00B36C06"/>
  </w:footnote>
  <w:footnote w:type="continuationSeparator" w:id="0">
    <w:p w14:paraId="38EB7586" w14:textId="77777777" w:rsidR="00B36C06" w:rsidRDefault="00B36C06" w:rsidP="00710659">
      <w:pPr>
        <w:spacing w:after="0" w:line="240" w:lineRule="auto"/>
      </w:pPr>
      <w:r>
        <w:continuationSeparator/>
      </w:r>
    </w:p>
    <w:p w14:paraId="3C087091" w14:textId="77777777" w:rsidR="00B36C06" w:rsidRDefault="00B36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711CBA"/>
    <w:rsid w:val="00980357"/>
    <w:rsid w:val="00AC060E"/>
    <w:rsid w:val="00B9592C"/>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C98F-5F67-4D7E-BF14-F4675FD9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DH</cp:lastModifiedBy>
  <cp:revision>3</cp:revision>
  <dcterms:created xsi:type="dcterms:W3CDTF">2019-10-01T01:09:00Z</dcterms:created>
  <dcterms:modified xsi:type="dcterms:W3CDTF">2019-12-02T23:26:00Z</dcterms:modified>
</cp:coreProperties>
</file>