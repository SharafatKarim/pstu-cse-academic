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6983" w14:textId="77777777" w:rsidR="00407B3F" w:rsidRDefault="00407B3F" w:rsidP="00BB6070"/>
    <w:tbl>
      <w:tblPr>
        <w:tblStyle w:val="ListTable6Colorful"/>
        <w:tblW w:w="5000" w:type="pct"/>
        <w:tblLook w:val="0600" w:firstRow="0" w:lastRow="0" w:firstColumn="0" w:lastColumn="0" w:noHBand="1" w:noVBand="1"/>
      </w:tblPr>
      <w:tblGrid>
        <w:gridCol w:w="1809"/>
        <w:gridCol w:w="223"/>
        <w:gridCol w:w="2231"/>
        <w:gridCol w:w="5097"/>
      </w:tblGrid>
      <w:tr w:rsidR="00511C11" w14:paraId="4B08B924" w14:textId="77777777" w:rsidTr="0058189B">
        <w:trPr>
          <w:trHeight w:val="315"/>
        </w:trPr>
        <w:tc>
          <w:tcPr>
            <w:tcW w:w="1085" w:type="pct"/>
            <w:gridSpan w:val="2"/>
          </w:tcPr>
          <w:p w14:paraId="6E918142" w14:textId="01AAF727" w:rsidR="00511C11" w:rsidRDefault="00511C11" w:rsidP="00230261">
            <w:r>
              <w:t>+880 1953546089</w:t>
            </w:r>
          </w:p>
        </w:tc>
        <w:tc>
          <w:tcPr>
            <w:tcW w:w="1192" w:type="pct"/>
          </w:tcPr>
          <w:p w14:paraId="5F18A36E" w14:textId="2DC26571" w:rsidR="00511C11" w:rsidRDefault="00511C11" w:rsidP="00230261">
            <w:r>
              <w:t>Patuakhali</w:t>
            </w:r>
          </w:p>
        </w:tc>
        <w:tc>
          <w:tcPr>
            <w:tcW w:w="2723" w:type="pct"/>
          </w:tcPr>
          <w:p w14:paraId="4F42A6E0" w14:textId="39F34AB3" w:rsidR="00511C11" w:rsidRDefault="00511C11" w:rsidP="00230261">
            <w:r>
              <w:t>sharafatkarim@proton.me</w:t>
            </w:r>
          </w:p>
        </w:tc>
      </w:tr>
      <w:tr w:rsidR="00511C11" w14:paraId="052E2A2C" w14:textId="77777777" w:rsidTr="0058189B">
        <w:trPr>
          <w:trHeight w:val="441"/>
        </w:trPr>
        <w:tc>
          <w:tcPr>
            <w:tcW w:w="5000" w:type="pct"/>
            <w:gridSpan w:val="4"/>
          </w:tcPr>
          <w:p w14:paraId="28B364C9" w14:textId="77777777" w:rsidR="00511C11" w:rsidRPr="00B10F35" w:rsidRDefault="00511C11" w:rsidP="00BB6070"/>
        </w:tc>
      </w:tr>
      <w:tr w:rsidR="00511C11" w14:paraId="4E6F8E04" w14:textId="77777777" w:rsidTr="0058189B">
        <w:trPr>
          <w:trHeight w:val="1755"/>
        </w:trPr>
        <w:tc>
          <w:tcPr>
            <w:tcW w:w="5000" w:type="pct"/>
            <w:gridSpan w:val="4"/>
          </w:tcPr>
          <w:p w14:paraId="0E54665F" w14:textId="09522E04" w:rsidR="00511C11" w:rsidRPr="00511C11" w:rsidRDefault="004F120F" w:rsidP="00511C11">
            <w:pPr>
              <w:pStyle w:val="Name"/>
              <w:rPr>
                <w:sz w:val="40"/>
                <w:szCs w:val="4"/>
              </w:rPr>
            </w:pPr>
            <w:r w:rsidRPr="004F120F">
              <w:rPr>
                <w:sz w:val="6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5BE49C79" wp14:editId="41B0241A">
                  <wp:simplePos x="0" y="0"/>
                  <wp:positionH relativeFrom="column">
                    <wp:posOffset>4813106</wp:posOffset>
                  </wp:positionH>
                  <wp:positionV relativeFrom="paragraph">
                    <wp:posOffset>-202896</wp:posOffset>
                  </wp:positionV>
                  <wp:extent cx="1065434" cy="1375268"/>
                  <wp:effectExtent l="0" t="0" r="1905" b="0"/>
                  <wp:wrapNone/>
                  <wp:docPr id="9655234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552345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34" cy="137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1C11" w:rsidRPr="00511C11">
              <w:rPr>
                <w:sz w:val="40"/>
                <w:szCs w:val="4"/>
              </w:rPr>
              <w:t>Curriculum vitae of</w:t>
            </w:r>
          </w:p>
          <w:p w14:paraId="48B7CE3B" w14:textId="7393D4A8" w:rsidR="00511C11" w:rsidRPr="00B10F35" w:rsidRDefault="00511C11" w:rsidP="00511C11">
            <w:pPr>
              <w:pStyle w:val="Name"/>
            </w:pPr>
            <w:r w:rsidRPr="00511C11">
              <w:rPr>
                <w:sz w:val="66"/>
                <w:szCs w:val="18"/>
              </w:rPr>
              <w:t>Md. Sharafat Karim</w:t>
            </w:r>
            <w:r w:rsidR="004F120F">
              <w:rPr>
                <w:noProof/>
              </w:rPr>
              <w:t xml:space="preserve"> </w:t>
            </w:r>
          </w:p>
        </w:tc>
      </w:tr>
      <w:tr w:rsidR="00511C11" w14:paraId="523FAAFE" w14:textId="77777777" w:rsidTr="0058189B">
        <w:trPr>
          <w:trHeight w:val="70"/>
        </w:trPr>
        <w:tc>
          <w:tcPr>
            <w:tcW w:w="5000" w:type="pct"/>
            <w:gridSpan w:val="4"/>
          </w:tcPr>
          <w:p w14:paraId="28A80E77" w14:textId="77777777" w:rsidR="00511C11" w:rsidRPr="00B10F35" w:rsidRDefault="00511C11" w:rsidP="00BB6070"/>
        </w:tc>
      </w:tr>
      <w:tr w:rsidR="00511C11" w14:paraId="791AA00D" w14:textId="77777777" w:rsidTr="0058189B">
        <w:trPr>
          <w:trHeight w:val="70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8FC237" w14:textId="77777777" w:rsidR="00511C11" w:rsidRPr="00B10F35" w:rsidRDefault="00511C11" w:rsidP="00BB6070"/>
        </w:tc>
      </w:tr>
      <w:tr w:rsidR="00511C11" w14:paraId="44D6F45B" w14:textId="77777777" w:rsidTr="0058189B">
        <w:trPr>
          <w:trHeight w:val="1350"/>
        </w:trPr>
        <w:tc>
          <w:tcPr>
            <w:tcW w:w="966" w:type="pct"/>
            <w:tcBorders>
              <w:top w:val="single" w:sz="4" w:space="0" w:color="auto"/>
              <w:bottom w:val="nil"/>
            </w:tcBorders>
          </w:tcPr>
          <w:p w14:paraId="39F4DE70" w14:textId="620AEF8F" w:rsidR="00511C11" w:rsidRDefault="00511C11" w:rsidP="00511C11">
            <w:pPr>
              <w:pStyle w:val="Heading1"/>
            </w:pPr>
            <w:r>
              <w:t xml:space="preserve">Personal </w:t>
            </w:r>
          </w:p>
        </w:tc>
        <w:tc>
          <w:tcPr>
            <w:tcW w:w="119" w:type="pct"/>
            <w:tcBorders>
              <w:top w:val="single" w:sz="4" w:space="0" w:color="auto"/>
              <w:bottom w:val="nil"/>
            </w:tcBorders>
          </w:tcPr>
          <w:p w14:paraId="0206308E" w14:textId="77777777" w:rsidR="00511C11" w:rsidRPr="00B10F35" w:rsidRDefault="00511C11" w:rsidP="00511C11"/>
        </w:tc>
        <w:tc>
          <w:tcPr>
            <w:tcW w:w="1192" w:type="pct"/>
            <w:tcBorders>
              <w:top w:val="single" w:sz="4" w:space="0" w:color="auto"/>
              <w:bottom w:val="single" w:sz="4" w:space="0" w:color="auto"/>
            </w:tcBorders>
          </w:tcPr>
          <w:p w14:paraId="7232837A" w14:textId="77777777" w:rsidR="00511C11" w:rsidRDefault="00511C11" w:rsidP="00511C11">
            <w:pPr>
              <w:rPr>
                <w:rFonts w:cstheme="minorBidi"/>
                <w:lang w:bidi="bn-BD"/>
              </w:rPr>
            </w:pPr>
            <w:r>
              <w:rPr>
                <w:rFonts w:cstheme="minorBidi"/>
                <w:lang w:bidi="bn-BD"/>
              </w:rPr>
              <w:t>Father</w:t>
            </w:r>
          </w:p>
          <w:p w14:paraId="21E273CD" w14:textId="77777777" w:rsidR="00511C11" w:rsidRDefault="00511C11" w:rsidP="00511C11">
            <w:pPr>
              <w:rPr>
                <w:rFonts w:cstheme="minorBidi"/>
                <w:lang w:bidi="bn-BD"/>
              </w:rPr>
            </w:pPr>
            <w:r>
              <w:rPr>
                <w:rFonts w:cstheme="minorBidi"/>
                <w:lang w:bidi="bn-BD"/>
              </w:rPr>
              <w:t>Mother</w:t>
            </w:r>
          </w:p>
          <w:p w14:paraId="38AEF111" w14:textId="77777777" w:rsidR="00511C11" w:rsidRDefault="00511C11" w:rsidP="00511C11">
            <w:pPr>
              <w:rPr>
                <w:rFonts w:cstheme="minorBidi"/>
                <w:lang w:bidi="bn-BD"/>
              </w:rPr>
            </w:pPr>
            <w:r>
              <w:rPr>
                <w:rFonts w:cstheme="minorBidi"/>
                <w:lang w:bidi="bn-BD"/>
              </w:rPr>
              <w:t>Religion</w:t>
            </w:r>
          </w:p>
          <w:p w14:paraId="42815E19" w14:textId="348CB52C" w:rsidR="00511C11" w:rsidRPr="00511C11" w:rsidRDefault="00511C11" w:rsidP="00511C11">
            <w:pPr>
              <w:rPr>
                <w:rFonts w:cstheme="minorBidi"/>
                <w:lang w:bidi="bn-BD"/>
              </w:rPr>
            </w:pPr>
            <w:r>
              <w:rPr>
                <w:rFonts w:cstheme="minorBidi"/>
                <w:lang w:bidi="bn-BD"/>
              </w:rPr>
              <w:t>Nationality</w:t>
            </w:r>
          </w:p>
        </w:tc>
        <w:tc>
          <w:tcPr>
            <w:tcW w:w="2723" w:type="pct"/>
            <w:tcBorders>
              <w:top w:val="single" w:sz="4" w:space="0" w:color="auto"/>
              <w:bottom w:val="single" w:sz="4" w:space="0" w:color="auto"/>
            </w:tcBorders>
          </w:tcPr>
          <w:p w14:paraId="7CF1EA17" w14:textId="77777777" w:rsidR="00511C11" w:rsidRDefault="00511C11" w:rsidP="00511C11">
            <w:pPr>
              <w:pStyle w:val="Heading2"/>
            </w:pPr>
            <w:r>
              <w:t xml:space="preserve">Ayoub </w:t>
            </w:r>
            <w:proofErr w:type="spellStart"/>
            <w:r>
              <w:t>Moharof</w:t>
            </w:r>
            <w:proofErr w:type="spellEnd"/>
            <w:r>
              <w:t xml:space="preserve"> Hossain</w:t>
            </w:r>
          </w:p>
          <w:p w14:paraId="4123E9C0" w14:textId="77777777" w:rsidR="00511C11" w:rsidRDefault="00511C11" w:rsidP="00511C1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Sahinoor</w:t>
            </w:r>
            <w:proofErr w:type="spellEnd"/>
            <w:r>
              <w:rPr>
                <w:b/>
                <w:bCs/>
              </w:rPr>
              <w:t xml:space="preserve"> Akter</w:t>
            </w:r>
          </w:p>
          <w:p w14:paraId="541C48D9" w14:textId="1962FCB4" w:rsidR="00511C11" w:rsidRDefault="00511C11" w:rsidP="00511C11">
            <w:pPr>
              <w:rPr>
                <w:b/>
                <w:bCs/>
              </w:rPr>
            </w:pPr>
            <w:r>
              <w:rPr>
                <w:b/>
                <w:bCs/>
              </w:rPr>
              <w:t>Islam</w:t>
            </w:r>
            <w:r w:rsidR="009F1C29">
              <w:rPr>
                <w:b/>
                <w:bCs/>
              </w:rPr>
              <w:t xml:space="preserve"> (Sunni)</w:t>
            </w:r>
          </w:p>
          <w:p w14:paraId="7803CCDB" w14:textId="63EB1826" w:rsidR="00511C11" w:rsidRPr="00511C11" w:rsidRDefault="00511C11" w:rsidP="00511C11">
            <w:pPr>
              <w:rPr>
                <w:b/>
                <w:bCs/>
              </w:rPr>
            </w:pPr>
            <w:r>
              <w:rPr>
                <w:b/>
                <w:bCs/>
              </w:rPr>
              <w:t>Bangladeshi</w:t>
            </w:r>
          </w:p>
        </w:tc>
      </w:tr>
      <w:tr w:rsidR="009F1C29" w14:paraId="2F600539" w14:textId="77777777" w:rsidTr="0058189B">
        <w:trPr>
          <w:trHeight w:val="1350"/>
        </w:trPr>
        <w:tc>
          <w:tcPr>
            <w:tcW w:w="966" w:type="pct"/>
            <w:tcBorders>
              <w:top w:val="nil"/>
              <w:bottom w:val="nil"/>
            </w:tcBorders>
          </w:tcPr>
          <w:p w14:paraId="24FEBF38" w14:textId="304AB767" w:rsidR="009F1C29" w:rsidRDefault="009F1C29" w:rsidP="00511C11">
            <w:pPr>
              <w:pStyle w:val="Heading1"/>
            </w:pPr>
            <w:r>
              <w:t>Address</w:t>
            </w:r>
          </w:p>
        </w:tc>
        <w:tc>
          <w:tcPr>
            <w:tcW w:w="119" w:type="pct"/>
            <w:tcBorders>
              <w:top w:val="single" w:sz="4" w:space="0" w:color="auto"/>
              <w:bottom w:val="nil"/>
            </w:tcBorders>
          </w:tcPr>
          <w:p w14:paraId="5BFA93C5" w14:textId="77777777" w:rsidR="009F1C29" w:rsidRPr="00B10F35" w:rsidRDefault="009F1C29" w:rsidP="00511C11"/>
        </w:tc>
        <w:tc>
          <w:tcPr>
            <w:tcW w:w="1192" w:type="pct"/>
            <w:tcBorders>
              <w:top w:val="single" w:sz="4" w:space="0" w:color="auto"/>
              <w:bottom w:val="single" w:sz="4" w:space="0" w:color="auto"/>
            </w:tcBorders>
          </w:tcPr>
          <w:p w14:paraId="629A8813" w14:textId="77777777" w:rsidR="009F1C29" w:rsidRDefault="009F1C29" w:rsidP="00511C11">
            <w:pPr>
              <w:rPr>
                <w:rFonts w:cstheme="minorBidi"/>
                <w:lang w:bidi="bn-BD"/>
              </w:rPr>
            </w:pPr>
            <w:r>
              <w:rPr>
                <w:rFonts w:cstheme="minorBidi"/>
                <w:lang w:bidi="bn-BD"/>
              </w:rPr>
              <w:t>Present</w:t>
            </w:r>
          </w:p>
          <w:p w14:paraId="53B31799" w14:textId="77777777" w:rsidR="009F1C29" w:rsidRDefault="009F1C29" w:rsidP="00511C11">
            <w:pPr>
              <w:rPr>
                <w:rFonts w:cstheme="minorBidi"/>
                <w:lang w:bidi="bn-BD"/>
              </w:rPr>
            </w:pPr>
          </w:p>
          <w:p w14:paraId="3703D0E5" w14:textId="30F575C0" w:rsidR="009F1C29" w:rsidRDefault="009F1C29" w:rsidP="00511C11">
            <w:pPr>
              <w:rPr>
                <w:rFonts w:cstheme="minorBidi"/>
                <w:lang w:bidi="bn-BD"/>
              </w:rPr>
            </w:pPr>
            <w:r>
              <w:rPr>
                <w:rFonts w:cstheme="minorBidi"/>
                <w:lang w:bidi="bn-BD"/>
              </w:rPr>
              <w:t>Permanent</w:t>
            </w:r>
          </w:p>
        </w:tc>
        <w:tc>
          <w:tcPr>
            <w:tcW w:w="2723" w:type="pct"/>
            <w:tcBorders>
              <w:top w:val="single" w:sz="4" w:space="0" w:color="auto"/>
              <w:bottom w:val="single" w:sz="4" w:space="0" w:color="auto"/>
            </w:tcBorders>
          </w:tcPr>
          <w:p w14:paraId="43B4A760" w14:textId="77777777" w:rsidR="009F1C29" w:rsidRPr="009F1C29" w:rsidRDefault="009F1C29" w:rsidP="00511C11">
            <w:pPr>
              <w:pStyle w:val="Heading2"/>
              <w:rPr>
                <w:b w:val="0"/>
                <w:bCs w:val="0"/>
              </w:rPr>
            </w:pPr>
            <w:proofErr w:type="spellStart"/>
            <w:r w:rsidRPr="009F1C29">
              <w:rPr>
                <w:b w:val="0"/>
                <w:bCs w:val="0"/>
              </w:rPr>
              <w:t>Kolatola</w:t>
            </w:r>
            <w:proofErr w:type="spellEnd"/>
            <w:r w:rsidRPr="009F1C29">
              <w:rPr>
                <w:b w:val="0"/>
                <w:bCs w:val="0"/>
              </w:rPr>
              <w:t xml:space="preserve"> Bazar, </w:t>
            </w:r>
          </w:p>
          <w:p w14:paraId="49CACEB2" w14:textId="705BA957" w:rsidR="009F1C29" w:rsidRPr="009F1C29" w:rsidRDefault="009F1C29" w:rsidP="00511C11">
            <w:pPr>
              <w:pStyle w:val="Heading2"/>
              <w:rPr>
                <w:b w:val="0"/>
                <w:bCs w:val="0"/>
              </w:rPr>
            </w:pPr>
            <w:r w:rsidRPr="009F1C29">
              <w:rPr>
                <w:b w:val="0"/>
                <w:bCs w:val="0"/>
              </w:rPr>
              <w:t xml:space="preserve">Patuakhali, </w:t>
            </w:r>
            <w:proofErr w:type="spellStart"/>
            <w:r w:rsidRPr="009F1C29">
              <w:rPr>
                <w:b w:val="0"/>
                <w:bCs w:val="0"/>
              </w:rPr>
              <w:t>Barishal</w:t>
            </w:r>
            <w:proofErr w:type="spellEnd"/>
          </w:p>
          <w:p w14:paraId="170192FD" w14:textId="563100B8" w:rsidR="009F1C29" w:rsidRPr="009F1C29" w:rsidRDefault="009F1C29" w:rsidP="009F1C29">
            <w:proofErr w:type="spellStart"/>
            <w:r w:rsidRPr="009F1C29">
              <w:t>Rasulpur</w:t>
            </w:r>
            <w:proofErr w:type="spellEnd"/>
            <w:r w:rsidRPr="009F1C29">
              <w:t xml:space="preserve"> Sawmill</w:t>
            </w:r>
          </w:p>
          <w:p w14:paraId="2871C359" w14:textId="77807B28" w:rsidR="009F1C29" w:rsidRPr="009F1C29" w:rsidRDefault="009F1C29" w:rsidP="009F1C29">
            <w:proofErr w:type="spellStart"/>
            <w:r w:rsidRPr="009F1C29">
              <w:t>Matlab</w:t>
            </w:r>
            <w:proofErr w:type="spellEnd"/>
            <w:r w:rsidRPr="009F1C29">
              <w:t>, Chandpur</w:t>
            </w:r>
          </w:p>
        </w:tc>
      </w:tr>
      <w:tr w:rsidR="00821FED" w14:paraId="7DC74959" w14:textId="77777777" w:rsidTr="0058189B">
        <w:trPr>
          <w:trHeight w:val="1350"/>
        </w:trPr>
        <w:tc>
          <w:tcPr>
            <w:tcW w:w="966" w:type="pct"/>
            <w:tcBorders>
              <w:top w:val="nil"/>
              <w:bottom w:val="nil"/>
            </w:tcBorders>
          </w:tcPr>
          <w:p w14:paraId="6983E570" w14:textId="1B331F93" w:rsidR="00821FED" w:rsidRDefault="00821FED" w:rsidP="00511C11">
            <w:pPr>
              <w:pStyle w:val="Heading1"/>
            </w:pPr>
            <w:r>
              <w:t>Contact</w:t>
            </w:r>
          </w:p>
        </w:tc>
        <w:tc>
          <w:tcPr>
            <w:tcW w:w="119" w:type="pct"/>
            <w:tcBorders>
              <w:top w:val="single" w:sz="4" w:space="0" w:color="auto"/>
              <w:bottom w:val="nil"/>
            </w:tcBorders>
          </w:tcPr>
          <w:p w14:paraId="0405F878" w14:textId="77777777" w:rsidR="00821FED" w:rsidRPr="00B10F35" w:rsidRDefault="00821FED" w:rsidP="00511C11"/>
        </w:tc>
        <w:tc>
          <w:tcPr>
            <w:tcW w:w="1192" w:type="pct"/>
            <w:tcBorders>
              <w:top w:val="single" w:sz="4" w:space="0" w:color="auto"/>
              <w:bottom w:val="single" w:sz="4" w:space="0" w:color="auto"/>
            </w:tcBorders>
          </w:tcPr>
          <w:p w14:paraId="5D724996" w14:textId="77777777" w:rsidR="00821FED" w:rsidRDefault="00821FED" w:rsidP="00511C11">
            <w:pPr>
              <w:rPr>
                <w:rFonts w:cstheme="minorBidi"/>
                <w:lang w:bidi="bn-BD"/>
              </w:rPr>
            </w:pPr>
            <w:r>
              <w:rPr>
                <w:rFonts w:cstheme="minorBidi"/>
                <w:lang w:bidi="bn-BD"/>
              </w:rPr>
              <w:t>Website</w:t>
            </w:r>
          </w:p>
          <w:p w14:paraId="3DED21F2" w14:textId="77777777" w:rsidR="00821FED" w:rsidRDefault="00821FED" w:rsidP="00511C11">
            <w:pPr>
              <w:rPr>
                <w:rFonts w:cstheme="minorBidi"/>
                <w:lang w:bidi="bn-BD"/>
              </w:rPr>
            </w:pPr>
            <w:r>
              <w:rPr>
                <w:rFonts w:cstheme="minorBidi"/>
                <w:lang w:bidi="bn-BD"/>
              </w:rPr>
              <w:t>Email</w:t>
            </w:r>
          </w:p>
          <w:p w14:paraId="0F5B3E3A" w14:textId="77777777" w:rsidR="00821FED" w:rsidRDefault="00821FED" w:rsidP="00511C11">
            <w:pPr>
              <w:rPr>
                <w:rFonts w:cstheme="minorBidi"/>
                <w:lang w:bidi="bn-BD"/>
              </w:rPr>
            </w:pPr>
            <w:r>
              <w:rPr>
                <w:rFonts w:cstheme="minorBidi"/>
                <w:lang w:bidi="bn-BD"/>
              </w:rPr>
              <w:t>Mobile</w:t>
            </w:r>
          </w:p>
          <w:p w14:paraId="7419D3F4" w14:textId="2F4BD3FB" w:rsidR="00821FED" w:rsidRDefault="00821FED" w:rsidP="00511C11">
            <w:pPr>
              <w:rPr>
                <w:rFonts w:cstheme="minorBidi"/>
                <w:lang w:bidi="bn-BD"/>
              </w:rPr>
            </w:pPr>
            <w:r>
              <w:rPr>
                <w:rFonts w:cstheme="minorBidi"/>
                <w:lang w:bidi="bn-BD"/>
              </w:rPr>
              <w:t>GitHub profile</w:t>
            </w:r>
          </w:p>
        </w:tc>
        <w:tc>
          <w:tcPr>
            <w:tcW w:w="2723" w:type="pct"/>
            <w:tcBorders>
              <w:top w:val="single" w:sz="4" w:space="0" w:color="auto"/>
              <w:bottom w:val="single" w:sz="4" w:space="0" w:color="auto"/>
            </w:tcBorders>
          </w:tcPr>
          <w:p w14:paraId="0D030BFF" w14:textId="0168B351" w:rsidR="00821FED" w:rsidRPr="00821FED" w:rsidRDefault="00051683" w:rsidP="00511C11">
            <w:pPr>
              <w:pStyle w:val="Heading2"/>
              <w:rPr>
                <w:b w:val="0"/>
                <w:bCs w:val="0"/>
              </w:rPr>
            </w:pPr>
            <w:hyperlink r:id="rId12" w:history="1">
              <w:proofErr w:type="spellStart"/>
              <w:r w:rsidR="00821FED" w:rsidRPr="00051683">
                <w:rPr>
                  <w:rStyle w:val="Hyperlink"/>
                  <w:b w:val="0"/>
                  <w:bCs w:val="0"/>
                </w:rPr>
                <w:t>sharafat.pages.dev</w:t>
              </w:r>
              <w:proofErr w:type="spellEnd"/>
            </w:hyperlink>
          </w:p>
          <w:p w14:paraId="34476447" w14:textId="5E81A340" w:rsidR="00821FED" w:rsidRPr="00821FED" w:rsidRDefault="00821FED" w:rsidP="00821FED">
            <w:hyperlink r:id="rId13" w:history="1">
              <w:r w:rsidRPr="00821FED">
                <w:rPr>
                  <w:rStyle w:val="Hyperlink"/>
                </w:rPr>
                <w:t>sharafatkarim@proton.me</w:t>
              </w:r>
            </w:hyperlink>
          </w:p>
          <w:p w14:paraId="53C4CC01" w14:textId="77777777" w:rsidR="00821FED" w:rsidRPr="00821FED" w:rsidRDefault="00821FED" w:rsidP="00821FED">
            <w:r w:rsidRPr="00821FED">
              <w:t>+880 1953546089</w:t>
            </w:r>
          </w:p>
          <w:p w14:paraId="1DE538F8" w14:textId="4C3F1759" w:rsidR="00821FED" w:rsidRPr="00821FED" w:rsidRDefault="00051683" w:rsidP="00821FED">
            <w:hyperlink r:id="rId14" w:history="1">
              <w:r w:rsidR="00821FED" w:rsidRPr="00051683">
                <w:rPr>
                  <w:rStyle w:val="Hyperlink"/>
                </w:rPr>
                <w:t>github.com/</w:t>
              </w:r>
              <w:proofErr w:type="spellStart"/>
              <w:r w:rsidR="00821FED" w:rsidRPr="00051683">
                <w:rPr>
                  <w:rStyle w:val="Hyperlink"/>
                </w:rPr>
                <w:t>SharafatKarim</w:t>
              </w:r>
              <w:proofErr w:type="spellEnd"/>
            </w:hyperlink>
          </w:p>
        </w:tc>
      </w:tr>
      <w:tr w:rsidR="00511C11" w14:paraId="2BBA2E96" w14:textId="77777777" w:rsidTr="0058189B">
        <w:trPr>
          <w:trHeight w:val="692"/>
        </w:trPr>
        <w:tc>
          <w:tcPr>
            <w:tcW w:w="966" w:type="pct"/>
            <w:tcBorders>
              <w:top w:val="nil"/>
            </w:tcBorders>
          </w:tcPr>
          <w:p w14:paraId="2BBAE512" w14:textId="77777777" w:rsidR="00511C11" w:rsidRDefault="00511C11" w:rsidP="00511C11">
            <w:pPr>
              <w:pStyle w:val="Heading1"/>
            </w:pPr>
            <w:sdt>
              <w:sdtPr>
                <w:id w:val="-632100731"/>
                <w:placeholder>
                  <w:docPart w:val="10EF9FBFE68448378309FC646DD08455"/>
                </w:placeholder>
                <w:temporary/>
                <w:showingPlcHdr/>
                <w15:appearance w15:val="hidden"/>
              </w:sdtPr>
              <w:sdtContent>
                <w:r w:rsidRPr="00CB1046">
                  <w:t>Education</w:t>
                </w:r>
              </w:sdtContent>
            </w:sdt>
          </w:p>
        </w:tc>
        <w:tc>
          <w:tcPr>
            <w:tcW w:w="119" w:type="pct"/>
            <w:tcBorders>
              <w:top w:val="nil"/>
            </w:tcBorders>
          </w:tcPr>
          <w:p w14:paraId="3BF29FEF" w14:textId="77777777" w:rsidR="00511C11" w:rsidRPr="00B10F35" w:rsidRDefault="00511C11" w:rsidP="00511C11"/>
        </w:tc>
        <w:tc>
          <w:tcPr>
            <w:tcW w:w="1192" w:type="pct"/>
            <w:tcBorders>
              <w:top w:val="single" w:sz="4" w:space="0" w:color="auto"/>
              <w:bottom w:val="nil"/>
            </w:tcBorders>
          </w:tcPr>
          <w:p w14:paraId="65EE56BC" w14:textId="3130D332" w:rsidR="00511C11" w:rsidRDefault="00821FED" w:rsidP="00511C11">
            <w:r>
              <w:t>From 2021</w:t>
            </w:r>
          </w:p>
        </w:tc>
        <w:tc>
          <w:tcPr>
            <w:tcW w:w="2723" w:type="pct"/>
            <w:tcBorders>
              <w:top w:val="single" w:sz="4" w:space="0" w:color="auto"/>
              <w:bottom w:val="nil"/>
            </w:tcBorders>
          </w:tcPr>
          <w:p w14:paraId="03824C02" w14:textId="5BBDDB65" w:rsidR="00511C11" w:rsidRDefault="0058189B" w:rsidP="00511C11">
            <w:pPr>
              <w:pStyle w:val="Heading2"/>
            </w:pPr>
            <w:r>
              <w:t xml:space="preserve">Patuakhali Science and Technology University </w:t>
            </w:r>
          </w:p>
          <w:p w14:paraId="5BCBA840" w14:textId="5BCA58F3" w:rsidR="00821FED" w:rsidRPr="0058189B" w:rsidRDefault="00821FED" w:rsidP="00821FED">
            <w:pPr>
              <w:pStyle w:val="Heading2"/>
              <w:rPr>
                <w:b w:val="0"/>
                <w:bCs w:val="0"/>
              </w:rPr>
            </w:pPr>
            <w:r w:rsidRPr="0058189B">
              <w:rPr>
                <w:b w:val="0"/>
                <w:bCs w:val="0"/>
              </w:rPr>
              <w:t xml:space="preserve">Computer Science and Engineering </w:t>
            </w:r>
          </w:p>
          <w:p w14:paraId="7CF05A03" w14:textId="2F029736" w:rsidR="00821FED" w:rsidRPr="00821FED" w:rsidRDefault="00821FED" w:rsidP="00821FED">
            <w:pPr>
              <w:tabs>
                <w:tab w:val="left" w:pos="1227"/>
              </w:tabs>
            </w:pPr>
            <w:r>
              <w:tab/>
            </w:r>
          </w:p>
        </w:tc>
      </w:tr>
      <w:tr w:rsidR="00511C11" w14:paraId="4A74030C" w14:textId="77777777" w:rsidTr="0058189B">
        <w:trPr>
          <w:trHeight w:val="630"/>
        </w:trPr>
        <w:tc>
          <w:tcPr>
            <w:tcW w:w="966" w:type="pct"/>
          </w:tcPr>
          <w:p w14:paraId="2099EFF5" w14:textId="77777777" w:rsidR="00511C11" w:rsidRPr="00CB1046" w:rsidRDefault="00511C11" w:rsidP="00511C11">
            <w:pPr>
              <w:pStyle w:val="Heading1"/>
            </w:pPr>
          </w:p>
        </w:tc>
        <w:tc>
          <w:tcPr>
            <w:tcW w:w="119" w:type="pct"/>
          </w:tcPr>
          <w:p w14:paraId="4C975E13" w14:textId="77777777" w:rsidR="00511C11" w:rsidRPr="00B10F35" w:rsidRDefault="00511C11" w:rsidP="00511C11"/>
        </w:tc>
        <w:tc>
          <w:tcPr>
            <w:tcW w:w="1192" w:type="pct"/>
            <w:tcBorders>
              <w:top w:val="nil"/>
            </w:tcBorders>
          </w:tcPr>
          <w:p w14:paraId="6600D119" w14:textId="22D4D966" w:rsidR="00511C11" w:rsidRPr="00FE0E52" w:rsidRDefault="00821FED" w:rsidP="00511C11">
            <w:r>
              <w:t>20219-2021</w:t>
            </w:r>
          </w:p>
        </w:tc>
        <w:tc>
          <w:tcPr>
            <w:tcW w:w="2723" w:type="pct"/>
            <w:tcBorders>
              <w:top w:val="nil"/>
            </w:tcBorders>
          </w:tcPr>
          <w:p w14:paraId="48628FE3" w14:textId="25C0061D" w:rsidR="00511C11" w:rsidRDefault="00821FED" w:rsidP="00511C11">
            <w:pPr>
              <w:pStyle w:val="Heading2"/>
            </w:pPr>
            <w:r>
              <w:t>Notre Dame College</w:t>
            </w:r>
          </w:p>
          <w:p w14:paraId="21B57C73" w14:textId="345936EB" w:rsidR="00511C11" w:rsidRPr="0058189B" w:rsidRDefault="00821FED" w:rsidP="00821FED">
            <w:pPr>
              <w:pStyle w:val="Heading2"/>
              <w:rPr>
                <w:b w:val="0"/>
                <w:bCs w:val="0"/>
              </w:rPr>
            </w:pPr>
            <w:r w:rsidRPr="0058189B">
              <w:rPr>
                <w:b w:val="0"/>
                <w:bCs w:val="0"/>
              </w:rPr>
              <w:t>Science</w:t>
            </w:r>
          </w:p>
        </w:tc>
      </w:tr>
      <w:tr w:rsidR="00511C11" w14:paraId="2CC4C3DC" w14:textId="77777777" w:rsidTr="0058189B">
        <w:trPr>
          <w:trHeight w:val="630"/>
        </w:trPr>
        <w:tc>
          <w:tcPr>
            <w:tcW w:w="966" w:type="pct"/>
          </w:tcPr>
          <w:p w14:paraId="5FA5B0D5" w14:textId="77777777" w:rsidR="00511C11" w:rsidRPr="00CB1046" w:rsidRDefault="00511C11" w:rsidP="00511C11">
            <w:pPr>
              <w:pStyle w:val="Heading1"/>
            </w:pPr>
          </w:p>
        </w:tc>
        <w:tc>
          <w:tcPr>
            <w:tcW w:w="119" w:type="pct"/>
          </w:tcPr>
          <w:p w14:paraId="727DD489" w14:textId="77777777" w:rsidR="00511C11" w:rsidRPr="00B10F35" w:rsidRDefault="00511C11" w:rsidP="00511C11"/>
        </w:tc>
        <w:tc>
          <w:tcPr>
            <w:tcW w:w="1192" w:type="pct"/>
          </w:tcPr>
          <w:p w14:paraId="604F80F5" w14:textId="4FDE9125" w:rsidR="00511C11" w:rsidRPr="00FE0E52" w:rsidRDefault="00821FED" w:rsidP="00511C11">
            <w:r>
              <w:t>2014-2019</w:t>
            </w:r>
          </w:p>
        </w:tc>
        <w:tc>
          <w:tcPr>
            <w:tcW w:w="2723" w:type="pct"/>
          </w:tcPr>
          <w:p w14:paraId="65131423" w14:textId="4C65CD75" w:rsidR="00511C11" w:rsidRDefault="00821FED" w:rsidP="00511C11">
            <w:pPr>
              <w:pStyle w:val="Heading2"/>
            </w:pPr>
            <w:r>
              <w:t>Shamsul Hoque Khan School</w:t>
            </w:r>
          </w:p>
          <w:p w14:paraId="3B50FB48" w14:textId="29403106" w:rsidR="00511C11" w:rsidRPr="0058189B" w:rsidRDefault="00821FED" w:rsidP="00821FED">
            <w:pPr>
              <w:pStyle w:val="Heading2"/>
              <w:rPr>
                <w:b w:val="0"/>
                <w:bCs w:val="0"/>
              </w:rPr>
            </w:pPr>
            <w:r w:rsidRPr="0058189B">
              <w:rPr>
                <w:b w:val="0"/>
                <w:bCs w:val="0"/>
              </w:rPr>
              <w:t xml:space="preserve">General science </w:t>
            </w:r>
          </w:p>
        </w:tc>
      </w:tr>
    </w:tbl>
    <w:p w14:paraId="2ACDEE24" w14:textId="77777777" w:rsidR="00316B56" w:rsidRPr="005718A0" w:rsidRDefault="00316B56" w:rsidP="001D429D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360"/>
        <w:gridCol w:w="2165"/>
        <w:gridCol w:w="4945"/>
      </w:tblGrid>
      <w:tr w:rsidR="00A61A3D" w14:paraId="1B91FA5B" w14:textId="77777777" w:rsidTr="00451029">
        <w:tc>
          <w:tcPr>
            <w:tcW w:w="1885" w:type="dxa"/>
          </w:tcPr>
          <w:p w14:paraId="18D05266" w14:textId="77777777" w:rsidR="00A61A3D" w:rsidRPr="003E172B" w:rsidRDefault="00A61A3D" w:rsidP="00A61A3D">
            <w:pPr>
              <w:pStyle w:val="Heading1"/>
            </w:pPr>
            <w:r w:rsidRPr="003B19FB">
              <w:t xml:space="preserve">Professional </w:t>
            </w:r>
            <w:r>
              <w:t>t</w:t>
            </w:r>
            <w:r w:rsidRPr="003B19FB">
              <w:t>raining</w:t>
            </w:r>
          </w:p>
        </w:tc>
        <w:tc>
          <w:tcPr>
            <w:tcW w:w="360" w:type="dxa"/>
          </w:tcPr>
          <w:p w14:paraId="0AF5CDBA" w14:textId="77777777" w:rsidR="00A61A3D" w:rsidRPr="00CB1046" w:rsidRDefault="00A61A3D" w:rsidP="000160CF"/>
        </w:tc>
        <w:tc>
          <w:tcPr>
            <w:tcW w:w="2165" w:type="dxa"/>
          </w:tcPr>
          <w:p w14:paraId="12E214AA" w14:textId="0776F61C" w:rsidR="00A61A3D" w:rsidRPr="00FE0E52" w:rsidRDefault="0058189B" w:rsidP="00A61A3D">
            <w:r>
              <w:t>2023-Present</w:t>
            </w:r>
          </w:p>
        </w:tc>
        <w:tc>
          <w:tcPr>
            <w:tcW w:w="4945" w:type="dxa"/>
          </w:tcPr>
          <w:p w14:paraId="063F8B2A" w14:textId="223B8733" w:rsidR="00A61A3D" w:rsidRPr="003B19FB" w:rsidRDefault="0058189B" w:rsidP="000160CF">
            <w:pPr>
              <w:pStyle w:val="Heading2"/>
            </w:pPr>
            <w:r>
              <w:t>Basic networking</w:t>
            </w:r>
          </w:p>
          <w:p w14:paraId="472CDF27" w14:textId="224753E6" w:rsidR="00A61A3D" w:rsidRPr="0058189B" w:rsidRDefault="0058189B" w:rsidP="0058189B">
            <w:pPr>
              <w:pStyle w:val="Heading2"/>
              <w:rPr>
                <w:b w:val="0"/>
                <w:bCs w:val="0"/>
              </w:rPr>
            </w:pPr>
            <w:r w:rsidRPr="0058189B">
              <w:rPr>
                <w:b w:val="0"/>
                <w:bCs w:val="0"/>
              </w:rPr>
              <w:t>CISCO web</w:t>
            </w:r>
          </w:p>
          <w:p w14:paraId="1F79B7EE" w14:textId="77777777" w:rsidR="00A61A3D" w:rsidRPr="00CB1046" w:rsidRDefault="00A61A3D" w:rsidP="000160CF"/>
        </w:tc>
      </w:tr>
      <w:tr w:rsidR="00A61A3D" w14:paraId="4C284CCC" w14:textId="77777777" w:rsidTr="00451029">
        <w:tc>
          <w:tcPr>
            <w:tcW w:w="1885" w:type="dxa"/>
          </w:tcPr>
          <w:p w14:paraId="4A3E472E" w14:textId="77777777" w:rsidR="00A61A3D" w:rsidRPr="00A77208" w:rsidRDefault="00A61A3D" w:rsidP="000160CF"/>
        </w:tc>
        <w:tc>
          <w:tcPr>
            <w:tcW w:w="360" w:type="dxa"/>
          </w:tcPr>
          <w:p w14:paraId="523D8C8C" w14:textId="77777777" w:rsidR="00A61A3D" w:rsidRPr="00A77208" w:rsidRDefault="00A61A3D" w:rsidP="000160CF"/>
        </w:tc>
        <w:tc>
          <w:tcPr>
            <w:tcW w:w="2165" w:type="dxa"/>
          </w:tcPr>
          <w:p w14:paraId="1E45B2B9" w14:textId="2DDB907B" w:rsidR="00A61A3D" w:rsidRPr="00FE0E52" w:rsidRDefault="0058189B" w:rsidP="00A61A3D">
            <w:r>
              <w:t>2023</w:t>
            </w:r>
          </w:p>
        </w:tc>
        <w:tc>
          <w:tcPr>
            <w:tcW w:w="4945" w:type="dxa"/>
          </w:tcPr>
          <w:p w14:paraId="72E63134" w14:textId="56A7F909" w:rsidR="00A61A3D" w:rsidRPr="003B19FB" w:rsidRDefault="0058189B" w:rsidP="000160CF">
            <w:pPr>
              <w:pStyle w:val="Heading2"/>
            </w:pPr>
            <w:r>
              <w:t>AutoCAD electrical basics</w:t>
            </w:r>
          </w:p>
          <w:p w14:paraId="03FA9B78" w14:textId="3864D583" w:rsidR="00A61A3D" w:rsidRPr="003B19FB" w:rsidRDefault="0058189B" w:rsidP="000160CF">
            <w:proofErr w:type="spellStart"/>
            <w:r>
              <w:t>Tutorialspoint</w:t>
            </w:r>
            <w:proofErr w:type="spellEnd"/>
            <w:r>
              <w:t xml:space="preserve"> web</w:t>
            </w:r>
          </w:p>
          <w:p w14:paraId="402AFC92" w14:textId="77777777" w:rsidR="00A61A3D" w:rsidRPr="00A77208" w:rsidRDefault="00A61A3D" w:rsidP="000160CF"/>
        </w:tc>
      </w:tr>
      <w:tr w:rsidR="00A61A3D" w14:paraId="255783D9" w14:textId="77777777" w:rsidTr="00451029">
        <w:tc>
          <w:tcPr>
            <w:tcW w:w="1885" w:type="dxa"/>
          </w:tcPr>
          <w:p w14:paraId="41170D32" w14:textId="77777777" w:rsidR="00A61A3D" w:rsidRPr="00A77208" w:rsidRDefault="00A61A3D" w:rsidP="000160CF"/>
        </w:tc>
        <w:tc>
          <w:tcPr>
            <w:tcW w:w="360" w:type="dxa"/>
          </w:tcPr>
          <w:p w14:paraId="2C61FDE6" w14:textId="77777777" w:rsidR="00A61A3D" w:rsidRPr="00A77208" w:rsidRDefault="00A61A3D" w:rsidP="000160CF"/>
        </w:tc>
        <w:tc>
          <w:tcPr>
            <w:tcW w:w="2165" w:type="dxa"/>
          </w:tcPr>
          <w:p w14:paraId="46562603" w14:textId="10E37890" w:rsidR="00A61A3D" w:rsidRPr="00FE0E52" w:rsidRDefault="0058189B" w:rsidP="00A61A3D">
            <w:r>
              <w:t>2022</w:t>
            </w:r>
          </w:p>
        </w:tc>
        <w:tc>
          <w:tcPr>
            <w:tcW w:w="4945" w:type="dxa"/>
          </w:tcPr>
          <w:p w14:paraId="71FD298A" w14:textId="56A8A68C" w:rsidR="00A61A3D" w:rsidRPr="003B19FB" w:rsidRDefault="0058189B" w:rsidP="000160CF">
            <w:pPr>
              <w:pStyle w:val="Heading2"/>
            </w:pPr>
            <w:r>
              <w:t>Basic python programming</w:t>
            </w:r>
          </w:p>
          <w:p w14:paraId="2A76A9A9" w14:textId="1E8A4D1F" w:rsidR="00A61A3D" w:rsidRPr="003B19FB" w:rsidRDefault="0058189B" w:rsidP="0058189B">
            <w:pPr>
              <w:pStyle w:val="Heading3"/>
              <w:numPr>
                <w:ilvl w:val="0"/>
                <w:numId w:val="0"/>
              </w:numPr>
            </w:pPr>
            <w:proofErr w:type="spellStart"/>
            <w:r>
              <w:t>Codecademy</w:t>
            </w:r>
            <w:proofErr w:type="spellEnd"/>
          </w:p>
        </w:tc>
      </w:tr>
      <w:tr w:rsidR="00A61A3D" w14:paraId="71CCF272" w14:textId="77777777" w:rsidTr="00451029">
        <w:tblPrEx>
          <w:tblLook w:val="0600" w:firstRow="0" w:lastRow="0" w:firstColumn="0" w:lastColumn="0" w:noHBand="1" w:noVBand="1"/>
        </w:tblPrEx>
        <w:trPr>
          <w:trHeight w:val="477"/>
        </w:trPr>
        <w:tc>
          <w:tcPr>
            <w:tcW w:w="1885" w:type="dxa"/>
          </w:tcPr>
          <w:p w14:paraId="60813EF9" w14:textId="77777777" w:rsidR="00A61A3D" w:rsidRDefault="00A61A3D" w:rsidP="000160CF"/>
        </w:tc>
        <w:tc>
          <w:tcPr>
            <w:tcW w:w="360" w:type="dxa"/>
          </w:tcPr>
          <w:p w14:paraId="5959CFD7" w14:textId="77777777" w:rsidR="00A61A3D" w:rsidRDefault="00A61A3D" w:rsidP="000160CF"/>
        </w:tc>
        <w:tc>
          <w:tcPr>
            <w:tcW w:w="2165" w:type="dxa"/>
            <w:tcBorders>
              <w:bottom w:val="single" w:sz="4" w:space="0" w:color="auto"/>
            </w:tcBorders>
          </w:tcPr>
          <w:p w14:paraId="65874ED5" w14:textId="77777777" w:rsidR="00A61A3D" w:rsidRDefault="00A61A3D" w:rsidP="000160CF"/>
        </w:tc>
        <w:tc>
          <w:tcPr>
            <w:tcW w:w="4945" w:type="dxa"/>
            <w:tcBorders>
              <w:bottom w:val="single" w:sz="4" w:space="0" w:color="auto"/>
            </w:tcBorders>
          </w:tcPr>
          <w:p w14:paraId="12E83885" w14:textId="77777777" w:rsidR="00A61A3D" w:rsidRDefault="00A61A3D" w:rsidP="000160CF"/>
        </w:tc>
      </w:tr>
      <w:tr w:rsidR="00A61A3D" w14:paraId="5B64AD1B" w14:textId="77777777" w:rsidTr="00451029">
        <w:tblPrEx>
          <w:tblLook w:val="0600" w:firstRow="0" w:lastRow="0" w:firstColumn="0" w:lastColumn="0" w:noHBand="1" w:noVBand="1"/>
        </w:tblPrEx>
        <w:trPr>
          <w:trHeight w:val="260"/>
        </w:trPr>
        <w:tc>
          <w:tcPr>
            <w:tcW w:w="1885" w:type="dxa"/>
          </w:tcPr>
          <w:p w14:paraId="5E7DFF17" w14:textId="77777777" w:rsidR="00A61A3D" w:rsidRDefault="00A61A3D" w:rsidP="000160CF"/>
        </w:tc>
        <w:tc>
          <w:tcPr>
            <w:tcW w:w="360" w:type="dxa"/>
          </w:tcPr>
          <w:p w14:paraId="22B002FA" w14:textId="77777777" w:rsidR="00A61A3D" w:rsidRDefault="00A61A3D" w:rsidP="000160CF"/>
        </w:tc>
        <w:tc>
          <w:tcPr>
            <w:tcW w:w="2165" w:type="dxa"/>
            <w:tcBorders>
              <w:top w:val="single" w:sz="4" w:space="0" w:color="auto"/>
            </w:tcBorders>
          </w:tcPr>
          <w:p w14:paraId="556F00B1" w14:textId="77777777" w:rsidR="00A61A3D" w:rsidRDefault="00A61A3D" w:rsidP="000160CF"/>
        </w:tc>
        <w:tc>
          <w:tcPr>
            <w:tcW w:w="4945" w:type="dxa"/>
            <w:tcBorders>
              <w:top w:val="single" w:sz="4" w:space="0" w:color="auto"/>
            </w:tcBorders>
          </w:tcPr>
          <w:p w14:paraId="1E7A7845" w14:textId="77777777" w:rsidR="00A61A3D" w:rsidRDefault="00A61A3D" w:rsidP="000160CF"/>
        </w:tc>
      </w:tr>
      <w:tr w:rsidR="00A61A3D" w14:paraId="477CB458" w14:textId="77777777" w:rsidTr="00451029">
        <w:tblPrEx>
          <w:tblLook w:val="0600" w:firstRow="0" w:lastRow="0" w:firstColumn="0" w:lastColumn="0" w:noHBand="1" w:noVBand="1"/>
        </w:tblPrEx>
        <w:tc>
          <w:tcPr>
            <w:tcW w:w="1885" w:type="dxa"/>
          </w:tcPr>
          <w:p w14:paraId="4051CDEF" w14:textId="77777777" w:rsidR="00A61A3D" w:rsidRPr="003E172B" w:rsidRDefault="00000000" w:rsidP="00E566CF">
            <w:pPr>
              <w:pStyle w:val="Heading1"/>
            </w:pPr>
            <w:sdt>
              <w:sdtPr>
                <w:id w:val="-329532915"/>
                <w:placeholder>
                  <w:docPart w:val="054CB3B3CC104E459CE4B73F23856398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 xml:space="preserve">Professional </w:t>
                </w:r>
                <w:r w:rsidR="00E566CF">
                  <w:t>a</w:t>
                </w:r>
                <w:r w:rsidR="00E566CF" w:rsidRPr="003B19FB">
                  <w:t>ffiliations</w:t>
                </w:r>
              </w:sdtContent>
            </w:sdt>
          </w:p>
        </w:tc>
        <w:tc>
          <w:tcPr>
            <w:tcW w:w="360" w:type="dxa"/>
          </w:tcPr>
          <w:p w14:paraId="1D561D99" w14:textId="77777777" w:rsidR="00A61A3D" w:rsidRPr="00CB1046" w:rsidRDefault="00A61A3D" w:rsidP="000160CF"/>
        </w:tc>
        <w:tc>
          <w:tcPr>
            <w:tcW w:w="2165" w:type="dxa"/>
          </w:tcPr>
          <w:p w14:paraId="0BBA2CE9" w14:textId="467AC3C1" w:rsidR="00A61A3D" w:rsidRPr="003E172B" w:rsidRDefault="0058189B" w:rsidP="00E566CF">
            <w:r>
              <w:t>2020-Present</w:t>
            </w:r>
          </w:p>
        </w:tc>
        <w:tc>
          <w:tcPr>
            <w:tcW w:w="4945" w:type="dxa"/>
          </w:tcPr>
          <w:p w14:paraId="00598E36" w14:textId="2F6BBC62" w:rsidR="00A61A3D" w:rsidRPr="003B19FB" w:rsidRDefault="0058189B" w:rsidP="000160CF">
            <w:pPr>
              <w:pStyle w:val="Heading2"/>
            </w:pPr>
            <w:r>
              <w:t>Linux Bangla</w:t>
            </w:r>
          </w:p>
          <w:p w14:paraId="06B15D80" w14:textId="06FC128D" w:rsidR="00A61A3D" w:rsidRPr="003B19FB" w:rsidRDefault="0058189B" w:rsidP="000160CF">
            <w:r>
              <w:t>Linux bases community Bangladesh</w:t>
            </w:r>
          </w:p>
          <w:p w14:paraId="5D5CAD99" w14:textId="77777777" w:rsidR="00A61A3D" w:rsidRPr="00CB1046" w:rsidRDefault="00A61A3D" w:rsidP="000160CF"/>
        </w:tc>
      </w:tr>
      <w:tr w:rsidR="00A61A3D" w14:paraId="456A9A36" w14:textId="77777777" w:rsidTr="00451029">
        <w:tblPrEx>
          <w:tblLook w:val="0600" w:firstRow="0" w:lastRow="0" w:firstColumn="0" w:lastColumn="0" w:noHBand="1" w:noVBand="1"/>
        </w:tblPrEx>
        <w:tc>
          <w:tcPr>
            <w:tcW w:w="1885" w:type="dxa"/>
          </w:tcPr>
          <w:p w14:paraId="161F627F" w14:textId="77777777" w:rsidR="00A61A3D" w:rsidRPr="00A77208" w:rsidRDefault="00A61A3D" w:rsidP="000160CF"/>
        </w:tc>
        <w:tc>
          <w:tcPr>
            <w:tcW w:w="360" w:type="dxa"/>
          </w:tcPr>
          <w:p w14:paraId="4D126366" w14:textId="77777777" w:rsidR="00A61A3D" w:rsidRPr="00A77208" w:rsidRDefault="00A61A3D" w:rsidP="000160CF"/>
        </w:tc>
        <w:tc>
          <w:tcPr>
            <w:tcW w:w="2165" w:type="dxa"/>
          </w:tcPr>
          <w:p w14:paraId="557C21E9" w14:textId="15FF99F5" w:rsidR="00A61A3D" w:rsidRPr="00FE0E52" w:rsidRDefault="0058189B" w:rsidP="00A61A3D">
            <w:r>
              <w:t>2019-2020</w:t>
            </w:r>
          </w:p>
        </w:tc>
        <w:tc>
          <w:tcPr>
            <w:tcW w:w="4945" w:type="dxa"/>
          </w:tcPr>
          <w:p w14:paraId="162DCA07" w14:textId="23EF6C17" w:rsidR="00E566CF" w:rsidRPr="003B19FB" w:rsidRDefault="0058189B" w:rsidP="00E566CF">
            <w:pPr>
              <w:pStyle w:val="Heading2"/>
            </w:pPr>
            <w:r>
              <w:t>NDEC</w:t>
            </w:r>
          </w:p>
          <w:p w14:paraId="75AC34F9" w14:textId="28A86206" w:rsidR="00E566CF" w:rsidRPr="003B19FB" w:rsidRDefault="0058189B" w:rsidP="00E566CF">
            <w:r>
              <w:t>English improvement course</w:t>
            </w:r>
          </w:p>
          <w:p w14:paraId="6A792AC4" w14:textId="77777777" w:rsidR="00A61A3D" w:rsidRPr="00A77208" w:rsidRDefault="00E566CF" w:rsidP="00E566CF">
            <w:r w:rsidRPr="00A77208">
              <w:lastRenderedPageBreak/>
              <w:t xml:space="preserve"> </w:t>
            </w:r>
          </w:p>
        </w:tc>
      </w:tr>
      <w:tr w:rsidR="00A61A3D" w14:paraId="209BDA3E" w14:textId="77777777" w:rsidTr="00451029">
        <w:tblPrEx>
          <w:tblLook w:val="0600" w:firstRow="0" w:lastRow="0" w:firstColumn="0" w:lastColumn="0" w:noHBand="1" w:noVBand="1"/>
        </w:tblPrEx>
        <w:trPr>
          <w:trHeight w:val="225"/>
        </w:trPr>
        <w:tc>
          <w:tcPr>
            <w:tcW w:w="1885" w:type="dxa"/>
          </w:tcPr>
          <w:p w14:paraId="5802292E" w14:textId="77777777" w:rsidR="00A61A3D" w:rsidRDefault="00A61A3D" w:rsidP="000160CF"/>
        </w:tc>
        <w:tc>
          <w:tcPr>
            <w:tcW w:w="360" w:type="dxa"/>
          </w:tcPr>
          <w:p w14:paraId="65F2AB44" w14:textId="77777777" w:rsidR="00A61A3D" w:rsidRDefault="00A61A3D" w:rsidP="000160CF"/>
        </w:tc>
        <w:tc>
          <w:tcPr>
            <w:tcW w:w="2165" w:type="dxa"/>
            <w:tcBorders>
              <w:bottom w:val="single" w:sz="4" w:space="0" w:color="auto"/>
            </w:tcBorders>
          </w:tcPr>
          <w:p w14:paraId="29A13C93" w14:textId="77777777" w:rsidR="00A61A3D" w:rsidRDefault="00A61A3D" w:rsidP="000160CF"/>
        </w:tc>
        <w:tc>
          <w:tcPr>
            <w:tcW w:w="4945" w:type="dxa"/>
            <w:tcBorders>
              <w:bottom w:val="single" w:sz="4" w:space="0" w:color="auto"/>
            </w:tcBorders>
          </w:tcPr>
          <w:p w14:paraId="299DAA52" w14:textId="77777777" w:rsidR="00A61A3D" w:rsidRDefault="00A61A3D" w:rsidP="000160CF"/>
        </w:tc>
      </w:tr>
      <w:tr w:rsidR="00A61A3D" w14:paraId="02080D48" w14:textId="77777777" w:rsidTr="00451029">
        <w:tblPrEx>
          <w:tblLook w:val="0600" w:firstRow="0" w:lastRow="0" w:firstColumn="0" w:lastColumn="0" w:noHBand="1" w:noVBand="1"/>
        </w:tblPrEx>
        <w:trPr>
          <w:trHeight w:val="260"/>
        </w:trPr>
        <w:tc>
          <w:tcPr>
            <w:tcW w:w="1885" w:type="dxa"/>
          </w:tcPr>
          <w:p w14:paraId="161036D2" w14:textId="77777777" w:rsidR="00A61A3D" w:rsidRDefault="00A61A3D" w:rsidP="000160CF"/>
        </w:tc>
        <w:tc>
          <w:tcPr>
            <w:tcW w:w="360" w:type="dxa"/>
          </w:tcPr>
          <w:p w14:paraId="0713D5E8" w14:textId="77777777" w:rsidR="00A61A3D" w:rsidRDefault="00A61A3D" w:rsidP="000160CF"/>
        </w:tc>
        <w:tc>
          <w:tcPr>
            <w:tcW w:w="2165" w:type="dxa"/>
            <w:tcBorders>
              <w:top w:val="single" w:sz="4" w:space="0" w:color="auto"/>
            </w:tcBorders>
          </w:tcPr>
          <w:p w14:paraId="1F01E0ED" w14:textId="77777777" w:rsidR="00A61A3D" w:rsidRDefault="00A61A3D" w:rsidP="000160CF"/>
        </w:tc>
        <w:tc>
          <w:tcPr>
            <w:tcW w:w="4945" w:type="dxa"/>
            <w:tcBorders>
              <w:top w:val="single" w:sz="4" w:space="0" w:color="auto"/>
            </w:tcBorders>
          </w:tcPr>
          <w:p w14:paraId="261EAE0E" w14:textId="77777777" w:rsidR="00A61A3D" w:rsidRDefault="00A61A3D" w:rsidP="000160CF"/>
        </w:tc>
      </w:tr>
      <w:tr w:rsidR="00A61A3D" w14:paraId="6E78EBA9" w14:textId="77777777" w:rsidTr="00451029">
        <w:tblPrEx>
          <w:tblLook w:val="0600" w:firstRow="0" w:lastRow="0" w:firstColumn="0" w:lastColumn="0" w:noHBand="1" w:noVBand="1"/>
        </w:tblPrEx>
        <w:tc>
          <w:tcPr>
            <w:tcW w:w="1885" w:type="dxa"/>
          </w:tcPr>
          <w:p w14:paraId="09F22D7F" w14:textId="77777777" w:rsidR="00A61A3D" w:rsidRPr="003E172B" w:rsidRDefault="00000000" w:rsidP="00E566CF">
            <w:pPr>
              <w:pStyle w:val="Heading1"/>
            </w:pPr>
            <w:sdt>
              <w:sdtPr>
                <w:id w:val="-1958487209"/>
                <w:placeholder>
                  <w:docPart w:val="0B3F0AD76773410F9995EE0DB922300E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 xml:space="preserve">Professional </w:t>
                </w:r>
                <w:r w:rsidR="0006400E" w:rsidRPr="003B19FB">
                  <w:t>service</w:t>
                </w:r>
              </w:sdtContent>
            </w:sdt>
          </w:p>
        </w:tc>
        <w:tc>
          <w:tcPr>
            <w:tcW w:w="360" w:type="dxa"/>
          </w:tcPr>
          <w:p w14:paraId="2AC8064E" w14:textId="77777777" w:rsidR="00A61A3D" w:rsidRPr="00CB1046" w:rsidRDefault="00A61A3D" w:rsidP="000160CF"/>
        </w:tc>
        <w:tc>
          <w:tcPr>
            <w:tcW w:w="2165" w:type="dxa"/>
          </w:tcPr>
          <w:p w14:paraId="56A6AC67" w14:textId="67C0D1B0" w:rsidR="00A61A3D" w:rsidRPr="003E172B" w:rsidRDefault="002C1891" w:rsidP="00E566CF">
            <w:r>
              <w:t>2022-Present</w:t>
            </w:r>
          </w:p>
        </w:tc>
        <w:tc>
          <w:tcPr>
            <w:tcW w:w="4945" w:type="dxa"/>
          </w:tcPr>
          <w:p w14:paraId="5330C059" w14:textId="5ADF4576" w:rsidR="00A61A3D" w:rsidRPr="003B19FB" w:rsidRDefault="002C1891" w:rsidP="000160CF">
            <w:pPr>
              <w:pStyle w:val="Heading2"/>
            </w:pPr>
            <w:r>
              <w:t xml:space="preserve">Arch User Repository </w:t>
            </w:r>
          </w:p>
          <w:p w14:paraId="104FFF16" w14:textId="42C4C186" w:rsidR="00A61A3D" w:rsidRPr="003B19FB" w:rsidRDefault="002C1891" w:rsidP="000160CF">
            <w:r>
              <w:t>Maintainer</w:t>
            </w:r>
          </w:p>
          <w:p w14:paraId="67F99FEB" w14:textId="77777777" w:rsidR="00A61A3D" w:rsidRPr="00CB1046" w:rsidRDefault="00A61A3D" w:rsidP="000160CF"/>
        </w:tc>
      </w:tr>
      <w:tr w:rsidR="00A61A3D" w14:paraId="7DC72FFF" w14:textId="77777777" w:rsidTr="00451029">
        <w:tblPrEx>
          <w:tblLook w:val="0600" w:firstRow="0" w:lastRow="0" w:firstColumn="0" w:lastColumn="0" w:noHBand="1" w:noVBand="1"/>
        </w:tblPrEx>
        <w:tc>
          <w:tcPr>
            <w:tcW w:w="1885" w:type="dxa"/>
          </w:tcPr>
          <w:p w14:paraId="2FF5A4D0" w14:textId="77777777" w:rsidR="00A61A3D" w:rsidRPr="00A77208" w:rsidRDefault="00A61A3D" w:rsidP="000160CF"/>
        </w:tc>
        <w:tc>
          <w:tcPr>
            <w:tcW w:w="360" w:type="dxa"/>
          </w:tcPr>
          <w:p w14:paraId="7DC0811F" w14:textId="77777777" w:rsidR="00A61A3D" w:rsidRPr="00A77208" w:rsidRDefault="00A61A3D" w:rsidP="000160CF"/>
        </w:tc>
        <w:tc>
          <w:tcPr>
            <w:tcW w:w="2165" w:type="dxa"/>
          </w:tcPr>
          <w:p w14:paraId="5D267FFD" w14:textId="168D44C5" w:rsidR="00A61A3D" w:rsidRPr="00FE0E52" w:rsidRDefault="002C1891" w:rsidP="00A61A3D">
            <w:r>
              <w:t>2020-Present</w:t>
            </w:r>
          </w:p>
        </w:tc>
        <w:tc>
          <w:tcPr>
            <w:tcW w:w="4945" w:type="dxa"/>
          </w:tcPr>
          <w:p w14:paraId="49A63D04" w14:textId="5D84F41C" w:rsidR="00E566CF" w:rsidRDefault="002C1891" w:rsidP="00E566CF">
            <w:pPr>
              <w:rPr>
                <w:b/>
                <w:bCs/>
              </w:rPr>
            </w:pPr>
            <w:r>
              <w:rPr>
                <w:b/>
                <w:bCs/>
              </w:rPr>
              <w:t>Linux Universe Community</w:t>
            </w:r>
          </w:p>
          <w:p w14:paraId="097F9015" w14:textId="357AEFA1" w:rsidR="00A61A3D" w:rsidRPr="00A77208" w:rsidRDefault="002C1891" w:rsidP="002C1891">
            <w:r>
              <w:t>Admin</w:t>
            </w:r>
          </w:p>
        </w:tc>
      </w:tr>
    </w:tbl>
    <w:p w14:paraId="5D893695" w14:textId="77777777" w:rsidR="00251FA2" w:rsidRPr="005718A0" w:rsidRDefault="00251FA2" w:rsidP="001D429D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2165"/>
        <w:gridCol w:w="4945"/>
      </w:tblGrid>
      <w:tr w:rsidR="00A61A3D" w14:paraId="49F68C9D" w14:textId="77777777" w:rsidTr="00451029">
        <w:trPr>
          <w:trHeight w:val="405"/>
        </w:trPr>
        <w:tc>
          <w:tcPr>
            <w:tcW w:w="1885" w:type="dxa"/>
          </w:tcPr>
          <w:p w14:paraId="73FFD029" w14:textId="77777777" w:rsidR="00A61A3D" w:rsidRDefault="00A61A3D" w:rsidP="000160CF"/>
        </w:tc>
        <w:tc>
          <w:tcPr>
            <w:tcW w:w="360" w:type="dxa"/>
          </w:tcPr>
          <w:p w14:paraId="37E1B386" w14:textId="77777777" w:rsidR="00A61A3D" w:rsidRDefault="00A61A3D" w:rsidP="000160CF"/>
        </w:tc>
        <w:tc>
          <w:tcPr>
            <w:tcW w:w="2165" w:type="dxa"/>
            <w:tcBorders>
              <w:bottom w:val="single" w:sz="4" w:space="0" w:color="auto"/>
            </w:tcBorders>
          </w:tcPr>
          <w:p w14:paraId="68B0F49E" w14:textId="77777777" w:rsidR="00A61A3D" w:rsidRDefault="00A61A3D" w:rsidP="000160CF"/>
        </w:tc>
        <w:tc>
          <w:tcPr>
            <w:tcW w:w="4945" w:type="dxa"/>
            <w:tcBorders>
              <w:bottom w:val="single" w:sz="4" w:space="0" w:color="auto"/>
            </w:tcBorders>
          </w:tcPr>
          <w:p w14:paraId="67A5428A" w14:textId="77777777" w:rsidR="00A61A3D" w:rsidRDefault="00A61A3D" w:rsidP="000160CF"/>
        </w:tc>
      </w:tr>
      <w:tr w:rsidR="00A61A3D" w14:paraId="16FC4151" w14:textId="77777777" w:rsidTr="00451029">
        <w:trPr>
          <w:trHeight w:val="260"/>
        </w:trPr>
        <w:tc>
          <w:tcPr>
            <w:tcW w:w="1885" w:type="dxa"/>
          </w:tcPr>
          <w:p w14:paraId="127D2CC5" w14:textId="77777777" w:rsidR="00A61A3D" w:rsidRDefault="00A61A3D" w:rsidP="000160CF"/>
        </w:tc>
        <w:tc>
          <w:tcPr>
            <w:tcW w:w="360" w:type="dxa"/>
          </w:tcPr>
          <w:p w14:paraId="672B2ADA" w14:textId="77777777" w:rsidR="00A61A3D" w:rsidRDefault="00A61A3D" w:rsidP="000160CF"/>
        </w:tc>
        <w:tc>
          <w:tcPr>
            <w:tcW w:w="2165" w:type="dxa"/>
            <w:tcBorders>
              <w:top w:val="single" w:sz="4" w:space="0" w:color="auto"/>
            </w:tcBorders>
          </w:tcPr>
          <w:p w14:paraId="7E17CA41" w14:textId="77777777" w:rsidR="00A61A3D" w:rsidRDefault="00A61A3D" w:rsidP="000160CF"/>
        </w:tc>
        <w:tc>
          <w:tcPr>
            <w:tcW w:w="4945" w:type="dxa"/>
            <w:tcBorders>
              <w:top w:val="single" w:sz="4" w:space="0" w:color="auto"/>
            </w:tcBorders>
          </w:tcPr>
          <w:p w14:paraId="71B71061" w14:textId="77777777" w:rsidR="00A61A3D" w:rsidRDefault="00A61A3D" w:rsidP="000160CF"/>
        </w:tc>
      </w:tr>
      <w:tr w:rsidR="00A61A3D" w14:paraId="0266F1CC" w14:textId="77777777" w:rsidTr="00451029">
        <w:tc>
          <w:tcPr>
            <w:tcW w:w="1885" w:type="dxa"/>
          </w:tcPr>
          <w:p w14:paraId="66627F70" w14:textId="0FDC0F76" w:rsidR="00A61A3D" w:rsidRPr="00245D69" w:rsidRDefault="002C1891" w:rsidP="00E566CF">
            <w:pPr>
              <w:pStyle w:val="Heading1"/>
            </w:pPr>
            <w:r>
              <w:t xml:space="preserve">Technology </w:t>
            </w:r>
          </w:p>
        </w:tc>
        <w:tc>
          <w:tcPr>
            <w:tcW w:w="360" w:type="dxa"/>
          </w:tcPr>
          <w:p w14:paraId="6BBFE2AC" w14:textId="77777777" w:rsidR="00A61A3D" w:rsidRPr="00CB1046" w:rsidRDefault="00A61A3D" w:rsidP="000160CF"/>
        </w:tc>
        <w:tc>
          <w:tcPr>
            <w:tcW w:w="2165" w:type="dxa"/>
          </w:tcPr>
          <w:p w14:paraId="3B67CB68" w14:textId="3BBCEEE8" w:rsidR="00A61A3D" w:rsidRPr="003E172B" w:rsidRDefault="002C1891" w:rsidP="00E566CF">
            <w:r>
              <w:t>Version Control</w:t>
            </w:r>
          </w:p>
        </w:tc>
        <w:tc>
          <w:tcPr>
            <w:tcW w:w="4945" w:type="dxa"/>
          </w:tcPr>
          <w:p w14:paraId="687B4DFB" w14:textId="474C2D6E" w:rsidR="00A61A3D" w:rsidRPr="002C1891" w:rsidRDefault="002C1891" w:rsidP="002C1891">
            <w:pPr>
              <w:pStyle w:val="Heading2"/>
            </w:pPr>
            <w:r w:rsidRPr="002C1891">
              <w:t>Git</w:t>
            </w:r>
          </w:p>
          <w:p w14:paraId="4E1635C7" w14:textId="64BDE3B7" w:rsidR="002C1891" w:rsidRPr="002C1891" w:rsidRDefault="002C1891" w:rsidP="002C1891">
            <w:pPr>
              <w:rPr>
                <w:b/>
                <w:bCs/>
              </w:rPr>
            </w:pPr>
            <w:r w:rsidRPr="002C1891">
              <w:rPr>
                <w:b/>
                <w:bCs/>
              </w:rPr>
              <w:t>GitHub</w:t>
            </w:r>
          </w:p>
          <w:p w14:paraId="5D6B8F57" w14:textId="77777777" w:rsidR="00A61A3D" w:rsidRPr="00CB1046" w:rsidRDefault="00A61A3D" w:rsidP="000160CF"/>
        </w:tc>
      </w:tr>
      <w:tr w:rsidR="00A61A3D" w14:paraId="3BC8C5F9" w14:textId="77777777" w:rsidTr="00451029">
        <w:tc>
          <w:tcPr>
            <w:tcW w:w="1885" w:type="dxa"/>
          </w:tcPr>
          <w:p w14:paraId="4256D5E2" w14:textId="77777777" w:rsidR="00A61A3D" w:rsidRPr="00A77208" w:rsidRDefault="00A61A3D" w:rsidP="000160CF"/>
        </w:tc>
        <w:tc>
          <w:tcPr>
            <w:tcW w:w="360" w:type="dxa"/>
          </w:tcPr>
          <w:p w14:paraId="1858107B" w14:textId="77777777" w:rsidR="00A61A3D" w:rsidRPr="00A77208" w:rsidRDefault="00A61A3D" w:rsidP="000160CF"/>
        </w:tc>
        <w:tc>
          <w:tcPr>
            <w:tcW w:w="2165" w:type="dxa"/>
          </w:tcPr>
          <w:p w14:paraId="0C09E012" w14:textId="77777777" w:rsidR="00A61A3D" w:rsidRDefault="002C1891" w:rsidP="00A61A3D">
            <w:r>
              <w:t>Web</w:t>
            </w:r>
          </w:p>
          <w:p w14:paraId="15E4C4E6" w14:textId="77777777" w:rsidR="002C1891" w:rsidRDefault="002C1891" w:rsidP="00A61A3D"/>
          <w:p w14:paraId="4B8B9719" w14:textId="77777777" w:rsidR="002C1891" w:rsidRDefault="002C1891" w:rsidP="00A61A3D"/>
          <w:p w14:paraId="5792F232" w14:textId="77777777" w:rsidR="002C1891" w:rsidRDefault="002C1891" w:rsidP="00A61A3D"/>
          <w:p w14:paraId="03A746B9" w14:textId="77777777" w:rsidR="002C1891" w:rsidRDefault="002C1891" w:rsidP="00A61A3D">
            <w:r>
              <w:t>Platform</w:t>
            </w:r>
          </w:p>
          <w:p w14:paraId="0E24B14C" w14:textId="77777777" w:rsidR="002C1891" w:rsidRDefault="002C1891" w:rsidP="00A61A3D"/>
          <w:p w14:paraId="44A2A997" w14:textId="77777777" w:rsidR="002C1891" w:rsidRDefault="002C1891" w:rsidP="00A61A3D"/>
          <w:p w14:paraId="1EAF4512" w14:textId="77777777" w:rsidR="002C1891" w:rsidRDefault="002C1891" w:rsidP="00A61A3D">
            <w:r>
              <w:t>Graphics</w:t>
            </w:r>
          </w:p>
          <w:p w14:paraId="32E17469" w14:textId="77777777" w:rsidR="00451029" w:rsidRDefault="00451029" w:rsidP="00A61A3D"/>
          <w:p w14:paraId="202A9A76" w14:textId="77777777" w:rsidR="00451029" w:rsidRDefault="00451029" w:rsidP="00A61A3D"/>
          <w:p w14:paraId="1AD1213C" w14:textId="77777777" w:rsidR="004F7780" w:rsidRDefault="004F7780" w:rsidP="00A61A3D"/>
          <w:p w14:paraId="057CECD8" w14:textId="379CF0DD" w:rsidR="00451029" w:rsidRPr="00FE0E52" w:rsidRDefault="00451029" w:rsidP="00A61A3D">
            <w:r>
              <w:t>Office Suite</w:t>
            </w:r>
          </w:p>
        </w:tc>
        <w:tc>
          <w:tcPr>
            <w:tcW w:w="4945" w:type="dxa"/>
          </w:tcPr>
          <w:p w14:paraId="47C695D4" w14:textId="0E7A0936" w:rsidR="00E566CF" w:rsidRPr="002C1891" w:rsidRDefault="002C1891" w:rsidP="002C1891">
            <w:pPr>
              <w:pStyle w:val="Heading2"/>
            </w:pPr>
            <w:r w:rsidRPr="002C1891">
              <w:t>Hugo</w:t>
            </w:r>
          </w:p>
          <w:p w14:paraId="41694CA5" w14:textId="77777777" w:rsidR="002C1891" w:rsidRPr="002C1891" w:rsidRDefault="002C1891" w:rsidP="002C1891">
            <w:pPr>
              <w:rPr>
                <w:b/>
                <w:bCs/>
              </w:rPr>
            </w:pPr>
            <w:r w:rsidRPr="002C1891">
              <w:rPr>
                <w:b/>
                <w:bCs/>
              </w:rPr>
              <w:t xml:space="preserve">HTML </w:t>
            </w:r>
          </w:p>
          <w:p w14:paraId="42CB653F" w14:textId="382A789D" w:rsidR="002C1891" w:rsidRPr="002C1891" w:rsidRDefault="002C1891" w:rsidP="00E566CF">
            <w:pPr>
              <w:rPr>
                <w:b/>
                <w:bCs/>
              </w:rPr>
            </w:pPr>
            <w:r w:rsidRPr="002C1891">
              <w:rPr>
                <w:b/>
                <w:bCs/>
              </w:rPr>
              <w:t>Bootstrap</w:t>
            </w:r>
          </w:p>
          <w:p w14:paraId="3301CB69" w14:textId="59A24F5C" w:rsidR="00A61A3D" w:rsidRPr="002C1891" w:rsidRDefault="00E566CF" w:rsidP="00E566CF">
            <w:pPr>
              <w:rPr>
                <w:b/>
                <w:bCs/>
              </w:rPr>
            </w:pPr>
            <w:r w:rsidRPr="002C1891">
              <w:rPr>
                <w:b/>
                <w:bCs/>
              </w:rPr>
              <w:t xml:space="preserve"> </w:t>
            </w:r>
          </w:p>
          <w:p w14:paraId="11FACE68" w14:textId="77777777" w:rsidR="002C1891" w:rsidRDefault="002C1891" w:rsidP="00E566CF">
            <w:pPr>
              <w:rPr>
                <w:b/>
                <w:bCs/>
              </w:rPr>
            </w:pPr>
            <w:r w:rsidRPr="002C1891">
              <w:rPr>
                <w:b/>
                <w:bCs/>
              </w:rPr>
              <w:t>GNU/Linux</w:t>
            </w:r>
          </w:p>
          <w:p w14:paraId="33DCF718" w14:textId="77777777" w:rsidR="002C1891" w:rsidRDefault="002C1891" w:rsidP="00E566CF">
            <w:pPr>
              <w:rPr>
                <w:b/>
                <w:bCs/>
              </w:rPr>
            </w:pPr>
            <w:r>
              <w:rPr>
                <w:b/>
                <w:bCs/>
              </w:rPr>
              <w:t>Windows NT</w:t>
            </w:r>
          </w:p>
          <w:p w14:paraId="482A9D79" w14:textId="77777777" w:rsidR="002C1891" w:rsidRDefault="002C1891" w:rsidP="00E566CF">
            <w:pPr>
              <w:rPr>
                <w:b/>
                <w:bCs/>
              </w:rPr>
            </w:pPr>
          </w:p>
          <w:p w14:paraId="70DE480D" w14:textId="77777777" w:rsidR="002C1891" w:rsidRDefault="002C1891" w:rsidP="00E566CF">
            <w:pPr>
              <w:rPr>
                <w:b/>
                <w:bCs/>
              </w:rPr>
            </w:pPr>
            <w:r>
              <w:rPr>
                <w:b/>
                <w:bCs/>
              </w:rPr>
              <w:t>Adobe Creative Suite</w:t>
            </w:r>
          </w:p>
          <w:p w14:paraId="1553C356" w14:textId="04B22F59" w:rsidR="0073450B" w:rsidRDefault="0073450B" w:rsidP="00E566CF">
            <w:pPr>
              <w:rPr>
                <w:b/>
                <w:bCs/>
              </w:rPr>
            </w:pPr>
            <w:r>
              <w:rPr>
                <w:b/>
                <w:bCs/>
              </w:rPr>
              <w:t>Inkscape</w:t>
            </w:r>
          </w:p>
          <w:p w14:paraId="38558C0E" w14:textId="77777777" w:rsidR="002C1891" w:rsidRDefault="002C1891" w:rsidP="00E566CF">
            <w:pPr>
              <w:rPr>
                <w:b/>
                <w:bCs/>
              </w:rPr>
            </w:pPr>
            <w:r>
              <w:rPr>
                <w:b/>
                <w:bCs/>
              </w:rPr>
              <w:t>Blender 3D</w:t>
            </w:r>
          </w:p>
          <w:p w14:paraId="7FAC64C8" w14:textId="77777777" w:rsidR="00451029" w:rsidRDefault="00451029" w:rsidP="00E566CF">
            <w:pPr>
              <w:rPr>
                <w:b/>
                <w:bCs/>
              </w:rPr>
            </w:pPr>
          </w:p>
          <w:p w14:paraId="286EC002" w14:textId="2EB59606" w:rsidR="00451029" w:rsidRPr="002C1891" w:rsidRDefault="00451029" w:rsidP="00E566CF">
            <w:pPr>
              <w:rPr>
                <w:b/>
                <w:bCs/>
              </w:rPr>
            </w:pPr>
            <w:r>
              <w:rPr>
                <w:b/>
                <w:bCs/>
              </w:rPr>
              <w:t>LibreOffice</w:t>
            </w:r>
          </w:p>
        </w:tc>
      </w:tr>
    </w:tbl>
    <w:p w14:paraId="205FB29B" w14:textId="77777777" w:rsidR="00A90527" w:rsidRDefault="00A90527" w:rsidP="003E172B"/>
    <w:tbl>
      <w:tblPr>
        <w:tblW w:w="93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85"/>
        <w:gridCol w:w="360"/>
        <w:gridCol w:w="2165"/>
        <w:gridCol w:w="4945"/>
      </w:tblGrid>
      <w:tr w:rsidR="009D4C5B" w14:paraId="6ED9D937" w14:textId="77777777" w:rsidTr="00451029">
        <w:trPr>
          <w:trHeight w:val="252"/>
        </w:trPr>
        <w:tc>
          <w:tcPr>
            <w:tcW w:w="1885" w:type="dxa"/>
          </w:tcPr>
          <w:p w14:paraId="1253B349" w14:textId="77777777" w:rsidR="009D4C5B" w:rsidRDefault="009D4C5B" w:rsidP="000160CF"/>
        </w:tc>
        <w:tc>
          <w:tcPr>
            <w:tcW w:w="360" w:type="dxa"/>
          </w:tcPr>
          <w:p w14:paraId="3011BC3B" w14:textId="77777777" w:rsidR="009D4C5B" w:rsidRDefault="009D4C5B" w:rsidP="000160CF"/>
        </w:tc>
        <w:tc>
          <w:tcPr>
            <w:tcW w:w="2165" w:type="dxa"/>
            <w:tcBorders>
              <w:bottom w:val="single" w:sz="4" w:space="0" w:color="auto"/>
            </w:tcBorders>
          </w:tcPr>
          <w:p w14:paraId="336EEC91" w14:textId="77777777" w:rsidR="009D4C5B" w:rsidRDefault="009D4C5B" w:rsidP="000160CF"/>
        </w:tc>
        <w:tc>
          <w:tcPr>
            <w:tcW w:w="4945" w:type="dxa"/>
            <w:tcBorders>
              <w:bottom w:val="single" w:sz="4" w:space="0" w:color="auto"/>
            </w:tcBorders>
          </w:tcPr>
          <w:p w14:paraId="417634F1" w14:textId="77777777" w:rsidR="009D4C5B" w:rsidRDefault="009D4C5B" w:rsidP="000160CF"/>
        </w:tc>
      </w:tr>
      <w:tr w:rsidR="009D4C5B" w14:paraId="4BD83C80" w14:textId="77777777" w:rsidTr="00451029">
        <w:trPr>
          <w:trHeight w:val="287"/>
        </w:trPr>
        <w:tc>
          <w:tcPr>
            <w:tcW w:w="1885" w:type="dxa"/>
          </w:tcPr>
          <w:p w14:paraId="366F00C0" w14:textId="77777777" w:rsidR="009D4C5B" w:rsidRDefault="009D4C5B" w:rsidP="000160CF"/>
        </w:tc>
        <w:tc>
          <w:tcPr>
            <w:tcW w:w="360" w:type="dxa"/>
          </w:tcPr>
          <w:p w14:paraId="5B7CA3A2" w14:textId="77777777" w:rsidR="009D4C5B" w:rsidRDefault="009D4C5B" w:rsidP="000160CF"/>
        </w:tc>
        <w:tc>
          <w:tcPr>
            <w:tcW w:w="2165" w:type="dxa"/>
            <w:tcBorders>
              <w:top w:val="single" w:sz="4" w:space="0" w:color="auto"/>
            </w:tcBorders>
          </w:tcPr>
          <w:p w14:paraId="579E6E8B" w14:textId="77777777" w:rsidR="009D4C5B" w:rsidRDefault="009D4C5B" w:rsidP="000160CF"/>
        </w:tc>
        <w:tc>
          <w:tcPr>
            <w:tcW w:w="4945" w:type="dxa"/>
            <w:tcBorders>
              <w:top w:val="single" w:sz="4" w:space="0" w:color="auto"/>
            </w:tcBorders>
          </w:tcPr>
          <w:p w14:paraId="7403AB86" w14:textId="77777777" w:rsidR="009D4C5B" w:rsidRDefault="009D4C5B" w:rsidP="000160CF"/>
        </w:tc>
      </w:tr>
      <w:tr w:rsidR="009D4C5B" w14:paraId="25A090E5" w14:textId="77777777" w:rsidTr="00451029">
        <w:tc>
          <w:tcPr>
            <w:tcW w:w="1885" w:type="dxa"/>
          </w:tcPr>
          <w:p w14:paraId="4195C80D" w14:textId="77777777" w:rsidR="009D4C5B" w:rsidRPr="00CB1046" w:rsidRDefault="00000000" w:rsidP="00E566CF">
            <w:pPr>
              <w:pStyle w:val="Heading1"/>
            </w:pPr>
            <w:sdt>
              <w:sdtPr>
                <w:id w:val="1619413989"/>
                <w:placeholder>
                  <w:docPart w:val="14ED50F9C2C644E186783445A8D3B72A"/>
                </w:placeholder>
                <w:temporary/>
                <w:showingPlcHdr/>
                <w15:appearance w15:val="hidden"/>
              </w:sdtPr>
              <w:sdtContent>
                <w:r w:rsidR="00E566CF">
                  <w:t>Languages</w:t>
                </w:r>
              </w:sdtContent>
            </w:sdt>
          </w:p>
        </w:tc>
        <w:tc>
          <w:tcPr>
            <w:tcW w:w="360" w:type="dxa"/>
          </w:tcPr>
          <w:p w14:paraId="2A28747D" w14:textId="77777777" w:rsidR="009D4C5B" w:rsidRPr="00CB1046" w:rsidRDefault="009D4C5B" w:rsidP="000160CF"/>
        </w:tc>
        <w:tc>
          <w:tcPr>
            <w:tcW w:w="2165" w:type="dxa"/>
          </w:tcPr>
          <w:p w14:paraId="6D09AA1C" w14:textId="4FA66B28" w:rsidR="009D4C5B" w:rsidRPr="00FE0E52" w:rsidRDefault="0058189B" w:rsidP="00E566CF">
            <w:r>
              <w:t>Bangla</w:t>
            </w:r>
          </w:p>
        </w:tc>
        <w:tc>
          <w:tcPr>
            <w:tcW w:w="4945" w:type="dxa"/>
          </w:tcPr>
          <w:p w14:paraId="26CFF80C" w14:textId="77777777" w:rsidR="009D4C5B" w:rsidRDefault="00000000" w:rsidP="000160CF">
            <w:sdt>
              <w:sdtPr>
                <w:id w:val="1201663830"/>
                <w:placeholder>
                  <w:docPart w:val="A32ECCDD0CEC4FC6BAA593824C752FE8"/>
                </w:placeholder>
                <w:temporary/>
                <w:showingPlcHdr/>
                <w15:appearance w15:val="hidden"/>
              </w:sdtPr>
              <w:sdtContent>
                <w:r w:rsidR="00E566CF">
                  <w:t>Native language</w:t>
                </w:r>
              </w:sdtContent>
            </w:sdt>
          </w:p>
          <w:p w14:paraId="136BB237" w14:textId="77777777" w:rsidR="009D4C5B" w:rsidRPr="00CB1046" w:rsidRDefault="009D4C5B" w:rsidP="000160CF"/>
        </w:tc>
      </w:tr>
      <w:tr w:rsidR="009D4C5B" w14:paraId="7A72DAEE" w14:textId="77777777" w:rsidTr="00451029">
        <w:tc>
          <w:tcPr>
            <w:tcW w:w="1885" w:type="dxa"/>
          </w:tcPr>
          <w:p w14:paraId="1BE35B6A" w14:textId="77777777" w:rsidR="009D4C5B" w:rsidRPr="00A77208" w:rsidRDefault="009D4C5B" w:rsidP="000160CF"/>
        </w:tc>
        <w:tc>
          <w:tcPr>
            <w:tcW w:w="360" w:type="dxa"/>
          </w:tcPr>
          <w:p w14:paraId="7C36AA26" w14:textId="77777777" w:rsidR="009D4C5B" w:rsidRPr="00A77208" w:rsidRDefault="009D4C5B" w:rsidP="000160CF"/>
        </w:tc>
        <w:tc>
          <w:tcPr>
            <w:tcW w:w="2165" w:type="dxa"/>
          </w:tcPr>
          <w:p w14:paraId="582A804B" w14:textId="1EC2C5B9" w:rsidR="009D4C5B" w:rsidRPr="00FE0E52" w:rsidRDefault="0058189B" w:rsidP="00E566CF">
            <w:r>
              <w:t>English</w:t>
            </w:r>
          </w:p>
        </w:tc>
        <w:tc>
          <w:tcPr>
            <w:tcW w:w="4945" w:type="dxa"/>
          </w:tcPr>
          <w:p w14:paraId="7188AD43" w14:textId="77777777" w:rsidR="009D4C5B" w:rsidRDefault="00000000" w:rsidP="000160CF">
            <w:sdt>
              <w:sdtPr>
                <w:id w:val="1449123348"/>
                <w:placeholder>
                  <w:docPart w:val="9C4B12C4ACA5430CAC1547177600CAEF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>Intermediate Listener, Novice Speaker, Advanced Reading and Writing</w:t>
                </w:r>
              </w:sdtContent>
            </w:sdt>
            <w:r w:rsidR="009D4C5B" w:rsidRPr="00A77208">
              <w:t xml:space="preserve"> </w:t>
            </w:r>
          </w:p>
          <w:p w14:paraId="236BD263" w14:textId="77777777" w:rsidR="009D4C5B" w:rsidRPr="00A77208" w:rsidRDefault="009D4C5B" w:rsidP="000160CF"/>
        </w:tc>
      </w:tr>
      <w:tr w:rsidR="00262B6F" w14:paraId="73E73C76" w14:textId="77777777" w:rsidTr="00451029">
        <w:tc>
          <w:tcPr>
            <w:tcW w:w="1885" w:type="dxa"/>
          </w:tcPr>
          <w:p w14:paraId="49E75AD0" w14:textId="77777777" w:rsidR="00262B6F" w:rsidRPr="004F7780" w:rsidRDefault="00262B6F" w:rsidP="00564EBE">
            <w:pPr>
              <w:rPr>
                <w:rFonts w:cstheme="minorBidi" w:hint="cs"/>
                <w:cs/>
                <w:lang w:bidi="bn-BD"/>
              </w:rPr>
            </w:pPr>
          </w:p>
        </w:tc>
        <w:tc>
          <w:tcPr>
            <w:tcW w:w="360" w:type="dxa"/>
          </w:tcPr>
          <w:p w14:paraId="4B93B8D3" w14:textId="77777777" w:rsidR="00262B6F" w:rsidRDefault="00262B6F" w:rsidP="00564EBE"/>
        </w:tc>
        <w:tc>
          <w:tcPr>
            <w:tcW w:w="2165" w:type="dxa"/>
            <w:tcBorders>
              <w:bottom w:val="single" w:sz="4" w:space="0" w:color="auto"/>
            </w:tcBorders>
          </w:tcPr>
          <w:p w14:paraId="7D2659A1" w14:textId="77777777" w:rsidR="00262B6F" w:rsidRDefault="00262B6F" w:rsidP="00564EBE"/>
        </w:tc>
        <w:tc>
          <w:tcPr>
            <w:tcW w:w="4945" w:type="dxa"/>
            <w:tcBorders>
              <w:bottom w:val="single" w:sz="4" w:space="0" w:color="auto"/>
            </w:tcBorders>
          </w:tcPr>
          <w:p w14:paraId="434973AB" w14:textId="77777777" w:rsidR="00262B6F" w:rsidRDefault="00262B6F" w:rsidP="00564EBE"/>
        </w:tc>
      </w:tr>
      <w:tr w:rsidR="009D4C5B" w14:paraId="2A027282" w14:textId="77777777" w:rsidTr="00451029">
        <w:trPr>
          <w:trHeight w:val="305"/>
        </w:trPr>
        <w:tc>
          <w:tcPr>
            <w:tcW w:w="1885" w:type="dxa"/>
          </w:tcPr>
          <w:p w14:paraId="090776CD" w14:textId="77777777" w:rsidR="009D4C5B" w:rsidRDefault="009D4C5B" w:rsidP="00564EBE"/>
        </w:tc>
        <w:tc>
          <w:tcPr>
            <w:tcW w:w="360" w:type="dxa"/>
          </w:tcPr>
          <w:p w14:paraId="7E655ABB" w14:textId="77777777" w:rsidR="009D4C5B" w:rsidRDefault="009D4C5B" w:rsidP="00564EBE"/>
        </w:tc>
        <w:tc>
          <w:tcPr>
            <w:tcW w:w="2165" w:type="dxa"/>
            <w:tcBorders>
              <w:top w:val="single" w:sz="4" w:space="0" w:color="auto"/>
            </w:tcBorders>
          </w:tcPr>
          <w:p w14:paraId="1156A3FC" w14:textId="77777777" w:rsidR="009D4C5B" w:rsidRDefault="009D4C5B" w:rsidP="00564EBE"/>
        </w:tc>
        <w:tc>
          <w:tcPr>
            <w:tcW w:w="4945" w:type="dxa"/>
            <w:tcBorders>
              <w:top w:val="single" w:sz="4" w:space="0" w:color="auto"/>
            </w:tcBorders>
          </w:tcPr>
          <w:p w14:paraId="43DDAB53" w14:textId="77777777" w:rsidR="009D4C5B" w:rsidRDefault="009D4C5B" w:rsidP="00564EBE"/>
        </w:tc>
      </w:tr>
      <w:tr w:rsidR="00262B6F" w14:paraId="3E9EFCAB" w14:textId="77777777" w:rsidTr="00451029">
        <w:tc>
          <w:tcPr>
            <w:tcW w:w="1885" w:type="dxa"/>
          </w:tcPr>
          <w:p w14:paraId="3AEFB986" w14:textId="77777777" w:rsidR="00262B6F" w:rsidRPr="00CB1046" w:rsidRDefault="00000000" w:rsidP="00E566CF">
            <w:pPr>
              <w:pStyle w:val="Heading1"/>
            </w:pPr>
            <w:sdt>
              <w:sdtPr>
                <w:id w:val="-999192823"/>
                <w:placeholder>
                  <w:docPart w:val="053E227574C84BB7A5E439419F44CC98"/>
                </w:placeholder>
                <w:temporary/>
                <w:showingPlcHdr/>
                <w15:appearance w15:val="hidden"/>
              </w:sdtPr>
              <w:sdtContent>
                <w:r w:rsidR="00E566CF">
                  <w:t>Computer skills</w:t>
                </w:r>
              </w:sdtContent>
            </w:sdt>
          </w:p>
        </w:tc>
        <w:tc>
          <w:tcPr>
            <w:tcW w:w="360" w:type="dxa"/>
          </w:tcPr>
          <w:p w14:paraId="19AD0A6C" w14:textId="77777777" w:rsidR="00262B6F" w:rsidRPr="00CB1046" w:rsidRDefault="00262B6F" w:rsidP="00564EBE"/>
        </w:tc>
        <w:tc>
          <w:tcPr>
            <w:tcW w:w="2165" w:type="dxa"/>
          </w:tcPr>
          <w:p w14:paraId="1E758251" w14:textId="77777777" w:rsidR="00262B6F" w:rsidRPr="00FE0E52" w:rsidRDefault="00000000" w:rsidP="00E566CF">
            <w:sdt>
              <w:sdtPr>
                <w:id w:val="-754895938"/>
                <w:placeholder>
                  <w:docPart w:val="8B4577269196497D923A1DF9FEDC9954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>Programming</w:t>
                </w:r>
              </w:sdtContent>
            </w:sdt>
          </w:p>
        </w:tc>
        <w:tc>
          <w:tcPr>
            <w:tcW w:w="4945" w:type="dxa"/>
          </w:tcPr>
          <w:p w14:paraId="1D150FEE" w14:textId="51918CDB" w:rsidR="00262B6F" w:rsidRDefault="0058189B" w:rsidP="00116BD3">
            <w:r>
              <w:t>C</w:t>
            </w:r>
          </w:p>
          <w:p w14:paraId="3872A64D" w14:textId="3C1DE716" w:rsidR="002C1891" w:rsidRDefault="002C1891" w:rsidP="00116BD3">
            <w:r>
              <w:t>Python</w:t>
            </w:r>
          </w:p>
          <w:p w14:paraId="774B1901" w14:textId="3D81CD1F" w:rsidR="002C1891" w:rsidRDefault="002C1891" w:rsidP="00116BD3">
            <w:r>
              <w:t>Bash scripting</w:t>
            </w:r>
          </w:p>
          <w:p w14:paraId="4C10E145" w14:textId="77777777" w:rsidR="00116BD3" w:rsidRPr="00CB1046" w:rsidRDefault="00116BD3" w:rsidP="00564EBE"/>
        </w:tc>
      </w:tr>
      <w:tr w:rsidR="00262B6F" w14:paraId="21BD42BD" w14:textId="77777777" w:rsidTr="00451029">
        <w:tc>
          <w:tcPr>
            <w:tcW w:w="1885" w:type="dxa"/>
          </w:tcPr>
          <w:p w14:paraId="744FF579" w14:textId="77777777" w:rsidR="00262B6F" w:rsidRPr="00A77208" w:rsidRDefault="00262B6F" w:rsidP="00564EBE"/>
        </w:tc>
        <w:tc>
          <w:tcPr>
            <w:tcW w:w="360" w:type="dxa"/>
          </w:tcPr>
          <w:p w14:paraId="3A891C7E" w14:textId="77777777" w:rsidR="00262B6F" w:rsidRPr="00A77208" w:rsidRDefault="00262B6F" w:rsidP="00564EBE"/>
        </w:tc>
        <w:tc>
          <w:tcPr>
            <w:tcW w:w="2165" w:type="dxa"/>
          </w:tcPr>
          <w:p w14:paraId="3916D93A" w14:textId="77777777" w:rsidR="00262B6F" w:rsidRPr="00FE0E52" w:rsidRDefault="00000000" w:rsidP="00E566CF">
            <w:sdt>
              <w:sdtPr>
                <w:id w:val="-2034021022"/>
                <w:placeholder>
                  <w:docPart w:val="DC7910696DFD4B04A7CFC0941E485D1C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>Applications</w:t>
                </w:r>
              </w:sdtContent>
            </w:sdt>
          </w:p>
        </w:tc>
        <w:tc>
          <w:tcPr>
            <w:tcW w:w="4945" w:type="dxa"/>
          </w:tcPr>
          <w:p w14:paraId="27074615" w14:textId="77777777" w:rsidR="002C1891" w:rsidRDefault="0058189B" w:rsidP="00E566CF">
            <w:r>
              <w:t>Office</w:t>
            </w:r>
          </w:p>
          <w:p w14:paraId="36DD10B9" w14:textId="632599AE" w:rsidR="0058189B" w:rsidRDefault="002C1891" w:rsidP="00E566CF">
            <w:r>
              <w:t>Vector d</w:t>
            </w:r>
            <w:r w:rsidR="0058189B">
              <w:t>esign</w:t>
            </w:r>
          </w:p>
          <w:p w14:paraId="0375E065" w14:textId="586801B2" w:rsidR="002C1891" w:rsidRDefault="002C1891" w:rsidP="00E566CF">
            <w:r>
              <w:t>Motion animation</w:t>
            </w:r>
          </w:p>
          <w:p w14:paraId="3C22E523" w14:textId="77777777" w:rsidR="00262B6F" w:rsidRPr="00A77208" w:rsidRDefault="00E566CF" w:rsidP="00E566CF">
            <w:r w:rsidRPr="00A77208">
              <w:t xml:space="preserve"> </w:t>
            </w:r>
          </w:p>
        </w:tc>
      </w:tr>
      <w:tr w:rsidR="00116BD3" w14:paraId="6816A934" w14:textId="77777777" w:rsidTr="00451029">
        <w:tc>
          <w:tcPr>
            <w:tcW w:w="1885" w:type="dxa"/>
          </w:tcPr>
          <w:p w14:paraId="74B60A06" w14:textId="77777777" w:rsidR="00116BD3" w:rsidRPr="00A77208" w:rsidRDefault="00116BD3" w:rsidP="00564EBE"/>
        </w:tc>
        <w:tc>
          <w:tcPr>
            <w:tcW w:w="360" w:type="dxa"/>
          </w:tcPr>
          <w:p w14:paraId="06AB7F52" w14:textId="77777777" w:rsidR="00116BD3" w:rsidRPr="00A77208" w:rsidRDefault="00116BD3" w:rsidP="00564EBE"/>
        </w:tc>
        <w:tc>
          <w:tcPr>
            <w:tcW w:w="2165" w:type="dxa"/>
          </w:tcPr>
          <w:p w14:paraId="7C401911" w14:textId="77777777" w:rsidR="00116BD3" w:rsidRPr="003B19FB" w:rsidRDefault="00000000" w:rsidP="00E566CF">
            <w:sdt>
              <w:sdtPr>
                <w:id w:val="-1671786794"/>
                <w:placeholder>
                  <w:docPart w:val="C7A37CFE63B54F1790C2843AE6E5F029"/>
                </w:placeholder>
                <w:temporary/>
                <w:showingPlcHdr/>
                <w15:appearance w15:val="hidden"/>
              </w:sdtPr>
              <w:sdtContent>
                <w:r w:rsidR="00E566CF" w:rsidRPr="003B19FB">
                  <w:t>Platforms</w:t>
                </w:r>
              </w:sdtContent>
            </w:sdt>
          </w:p>
        </w:tc>
        <w:tc>
          <w:tcPr>
            <w:tcW w:w="4945" w:type="dxa"/>
          </w:tcPr>
          <w:p w14:paraId="420EAECA" w14:textId="7D69896A" w:rsidR="00E566CF" w:rsidRDefault="002C1891" w:rsidP="00E566CF">
            <w:r>
              <w:t>GNU/Linux</w:t>
            </w:r>
          </w:p>
          <w:p w14:paraId="485460E9" w14:textId="77777777" w:rsidR="00116BD3" w:rsidRPr="003B19FB" w:rsidRDefault="00E566CF" w:rsidP="00E566CF">
            <w:r w:rsidRPr="003B19FB">
              <w:t xml:space="preserve"> </w:t>
            </w:r>
          </w:p>
        </w:tc>
      </w:tr>
      <w:tr w:rsidR="00A63875" w14:paraId="4A352216" w14:textId="77777777" w:rsidTr="00451029">
        <w:tc>
          <w:tcPr>
            <w:tcW w:w="1885" w:type="dxa"/>
          </w:tcPr>
          <w:p w14:paraId="0EE34D59" w14:textId="77777777" w:rsidR="00A63875" w:rsidRDefault="00A63875" w:rsidP="00564EBE"/>
        </w:tc>
        <w:tc>
          <w:tcPr>
            <w:tcW w:w="360" w:type="dxa"/>
          </w:tcPr>
          <w:p w14:paraId="411B0ECC" w14:textId="77777777" w:rsidR="00A63875" w:rsidRDefault="00A63875" w:rsidP="00564EBE"/>
        </w:tc>
        <w:tc>
          <w:tcPr>
            <w:tcW w:w="2165" w:type="dxa"/>
            <w:tcBorders>
              <w:bottom w:val="single" w:sz="4" w:space="0" w:color="auto"/>
            </w:tcBorders>
          </w:tcPr>
          <w:p w14:paraId="46137C2E" w14:textId="77777777" w:rsidR="00A63875" w:rsidRDefault="00A63875" w:rsidP="00564EBE"/>
        </w:tc>
        <w:tc>
          <w:tcPr>
            <w:tcW w:w="4945" w:type="dxa"/>
            <w:tcBorders>
              <w:bottom w:val="single" w:sz="4" w:space="0" w:color="auto"/>
            </w:tcBorders>
          </w:tcPr>
          <w:p w14:paraId="748FC2E8" w14:textId="77777777" w:rsidR="00A63875" w:rsidRDefault="00A63875" w:rsidP="00564EBE"/>
        </w:tc>
      </w:tr>
      <w:tr w:rsidR="009D4C5B" w14:paraId="4BF9A40B" w14:textId="77777777" w:rsidTr="00451029">
        <w:trPr>
          <w:trHeight w:val="287"/>
        </w:trPr>
        <w:tc>
          <w:tcPr>
            <w:tcW w:w="1885" w:type="dxa"/>
          </w:tcPr>
          <w:p w14:paraId="73697DBB" w14:textId="77777777" w:rsidR="009D4C5B" w:rsidRDefault="009D4C5B" w:rsidP="00564EBE"/>
        </w:tc>
        <w:tc>
          <w:tcPr>
            <w:tcW w:w="360" w:type="dxa"/>
          </w:tcPr>
          <w:p w14:paraId="310963AC" w14:textId="77777777" w:rsidR="009D4C5B" w:rsidRDefault="009D4C5B" w:rsidP="00564EBE"/>
        </w:tc>
        <w:tc>
          <w:tcPr>
            <w:tcW w:w="2165" w:type="dxa"/>
            <w:tcBorders>
              <w:top w:val="single" w:sz="4" w:space="0" w:color="auto"/>
            </w:tcBorders>
          </w:tcPr>
          <w:p w14:paraId="50419753" w14:textId="77777777" w:rsidR="009D4C5B" w:rsidRDefault="009D4C5B" w:rsidP="00564EBE"/>
        </w:tc>
        <w:tc>
          <w:tcPr>
            <w:tcW w:w="4945" w:type="dxa"/>
            <w:tcBorders>
              <w:top w:val="single" w:sz="4" w:space="0" w:color="auto"/>
            </w:tcBorders>
          </w:tcPr>
          <w:p w14:paraId="7F571CD2" w14:textId="77777777" w:rsidR="009D4C5B" w:rsidRDefault="009D4C5B" w:rsidP="00564EBE"/>
        </w:tc>
      </w:tr>
      <w:tr w:rsidR="00A63875" w14:paraId="44E4405C" w14:textId="77777777" w:rsidTr="00451029">
        <w:tc>
          <w:tcPr>
            <w:tcW w:w="1885" w:type="dxa"/>
          </w:tcPr>
          <w:p w14:paraId="4317084C" w14:textId="77777777" w:rsidR="00A63875" w:rsidRPr="00CB1046" w:rsidRDefault="00000000" w:rsidP="00E566CF">
            <w:pPr>
              <w:pStyle w:val="Heading1"/>
            </w:pPr>
            <w:sdt>
              <w:sdtPr>
                <w:id w:val="33083235"/>
                <w:placeholder>
                  <w:docPart w:val="7C2CD0905F04486DB0743E63CD9E64C2"/>
                </w:placeholder>
                <w:temporary/>
                <w:showingPlcHdr/>
                <w15:appearance w15:val="hidden"/>
              </w:sdtPr>
              <w:sdtContent>
                <w:r w:rsidR="00E566CF">
                  <w:t>References</w:t>
                </w:r>
              </w:sdtContent>
            </w:sdt>
          </w:p>
        </w:tc>
        <w:tc>
          <w:tcPr>
            <w:tcW w:w="360" w:type="dxa"/>
          </w:tcPr>
          <w:p w14:paraId="65A61E54" w14:textId="77777777" w:rsidR="00A63875" w:rsidRPr="00CB1046" w:rsidRDefault="00A63875" w:rsidP="00564EBE"/>
        </w:tc>
        <w:tc>
          <w:tcPr>
            <w:tcW w:w="2165" w:type="dxa"/>
          </w:tcPr>
          <w:p w14:paraId="3CADFFB5" w14:textId="77777777" w:rsidR="00A63875" w:rsidRDefault="002C1891" w:rsidP="00E566CF">
            <w:r>
              <w:t>Saifur Rahman</w:t>
            </w:r>
          </w:p>
          <w:p w14:paraId="30E66ABD" w14:textId="6408D197" w:rsidR="002C1891" w:rsidRPr="00FE0E52" w:rsidRDefault="002C1891" w:rsidP="00E566CF">
            <w:r>
              <w:t>Tamim</w:t>
            </w:r>
          </w:p>
        </w:tc>
        <w:tc>
          <w:tcPr>
            <w:tcW w:w="4945" w:type="dxa"/>
          </w:tcPr>
          <w:p w14:paraId="4AD93A19" w14:textId="055CDA68" w:rsidR="002C1891" w:rsidRPr="002C1891" w:rsidRDefault="002C1891" w:rsidP="009B19C4">
            <w:pPr>
              <w:rPr>
                <w:b/>
                <w:bCs/>
              </w:rPr>
            </w:pPr>
            <w:r w:rsidRPr="002C1891">
              <w:rPr>
                <w:b/>
                <w:bCs/>
              </w:rPr>
              <w:t>NextGen Solution</w:t>
            </w:r>
          </w:p>
          <w:p w14:paraId="28250B96" w14:textId="2915F809" w:rsidR="009B19C4" w:rsidRDefault="002C1891" w:rsidP="009B19C4">
            <w:r>
              <w:t>Professional web developer</w:t>
            </w:r>
          </w:p>
          <w:p w14:paraId="384FA514" w14:textId="166BC5A3" w:rsidR="002C1891" w:rsidRPr="003B19FB" w:rsidRDefault="002C1891" w:rsidP="009B19C4">
            <w:r>
              <w:t>And .NET developer</w:t>
            </w:r>
          </w:p>
          <w:p w14:paraId="303A3A88" w14:textId="77777777" w:rsidR="00A63875" w:rsidRPr="00CB1046" w:rsidRDefault="00A63875" w:rsidP="009B19C4"/>
        </w:tc>
      </w:tr>
      <w:tr w:rsidR="00A63875" w14:paraId="71DBD5E9" w14:textId="77777777" w:rsidTr="00451029">
        <w:tc>
          <w:tcPr>
            <w:tcW w:w="1885" w:type="dxa"/>
          </w:tcPr>
          <w:p w14:paraId="0385D1CE" w14:textId="77777777" w:rsidR="00A63875" w:rsidRPr="00A77208" w:rsidRDefault="00A63875" w:rsidP="00564EBE"/>
        </w:tc>
        <w:tc>
          <w:tcPr>
            <w:tcW w:w="360" w:type="dxa"/>
          </w:tcPr>
          <w:p w14:paraId="3FCE9125" w14:textId="77777777" w:rsidR="00A63875" w:rsidRPr="00A77208" w:rsidRDefault="00A63875" w:rsidP="00564EBE"/>
        </w:tc>
        <w:tc>
          <w:tcPr>
            <w:tcW w:w="2165" w:type="dxa"/>
          </w:tcPr>
          <w:p w14:paraId="72A312F4" w14:textId="4F1099BA" w:rsidR="00A63875" w:rsidRPr="00FE0E52" w:rsidRDefault="00A63875" w:rsidP="00E566CF"/>
        </w:tc>
        <w:tc>
          <w:tcPr>
            <w:tcW w:w="4945" w:type="dxa"/>
          </w:tcPr>
          <w:p w14:paraId="2AC20F90" w14:textId="77777777" w:rsidR="00A63875" w:rsidRPr="00A77208" w:rsidRDefault="00A63875" w:rsidP="00564EBE"/>
        </w:tc>
      </w:tr>
      <w:tr w:rsidR="00A63875" w14:paraId="60561DE2" w14:textId="77777777" w:rsidTr="00451029">
        <w:tc>
          <w:tcPr>
            <w:tcW w:w="1885" w:type="dxa"/>
          </w:tcPr>
          <w:p w14:paraId="19AA3A3E" w14:textId="77777777" w:rsidR="00A63875" w:rsidRPr="00A77208" w:rsidRDefault="00A63875" w:rsidP="00564EBE"/>
        </w:tc>
        <w:tc>
          <w:tcPr>
            <w:tcW w:w="360" w:type="dxa"/>
          </w:tcPr>
          <w:p w14:paraId="328913E6" w14:textId="77777777" w:rsidR="00A63875" w:rsidRPr="00A77208" w:rsidRDefault="00A63875" w:rsidP="00564EBE"/>
        </w:tc>
        <w:tc>
          <w:tcPr>
            <w:tcW w:w="2165" w:type="dxa"/>
          </w:tcPr>
          <w:p w14:paraId="4FCD1AF2" w14:textId="22D7FE6D" w:rsidR="00A63875" w:rsidRPr="003B19FB" w:rsidRDefault="00A63875" w:rsidP="00E566CF"/>
        </w:tc>
        <w:tc>
          <w:tcPr>
            <w:tcW w:w="4945" w:type="dxa"/>
          </w:tcPr>
          <w:p w14:paraId="42DAD625" w14:textId="4D2D4A5D" w:rsidR="00A63875" w:rsidRPr="003B19FB" w:rsidRDefault="00A63875" w:rsidP="00E566CF"/>
        </w:tc>
      </w:tr>
    </w:tbl>
    <w:p w14:paraId="62C55C23" w14:textId="64045414" w:rsidR="00D05EC7" w:rsidRPr="00451029" w:rsidRDefault="00451029" w:rsidP="001D429D">
      <w:pPr>
        <w:rPr>
          <w:rFonts w:ascii="CommercialScript BT" w:hAnsi="CommercialScript BT"/>
        </w:rPr>
      </w:pPr>
      <w:r>
        <w:rPr>
          <w:rFonts w:ascii="CommercialScript BT" w:hAnsi="CommercialScript BT"/>
        </w:rPr>
        <w:t xml:space="preserve">          </w:t>
      </w:r>
      <w:proofErr w:type="spellStart"/>
      <w:r w:rsidRPr="00451029">
        <w:rPr>
          <w:rFonts w:ascii="CommercialScript BT" w:hAnsi="CommercialScript BT"/>
        </w:rPr>
        <w:t>sharafat</w:t>
      </w:r>
      <w:proofErr w:type="spellEnd"/>
    </w:p>
    <w:p w14:paraId="69FAC86F" w14:textId="3E1A251D" w:rsidR="00451029" w:rsidRDefault="00451029" w:rsidP="001D429D">
      <w:r>
        <w:t>-------------------------</w:t>
      </w:r>
    </w:p>
    <w:p w14:paraId="5E079B4C" w14:textId="0B147B05" w:rsidR="00451029" w:rsidRPr="00451029" w:rsidRDefault="00451029" w:rsidP="001D429D">
      <w:pPr>
        <w:rPr>
          <w:b/>
          <w:bCs/>
        </w:rPr>
      </w:pPr>
      <w:r>
        <w:rPr>
          <w:b/>
          <w:bCs/>
        </w:rPr>
        <w:t xml:space="preserve">     </w:t>
      </w:r>
      <w:r w:rsidRPr="00451029">
        <w:rPr>
          <w:b/>
          <w:bCs/>
        </w:rPr>
        <w:t>Signature</w:t>
      </w:r>
    </w:p>
    <w:sectPr w:rsidR="00451029" w:rsidRPr="00451029" w:rsidSect="00306AAD">
      <w:footerReference w:type="default" r:id="rId15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F4814" w14:textId="77777777" w:rsidR="002B4349" w:rsidRDefault="002B4349" w:rsidP="005A7565">
      <w:r>
        <w:separator/>
      </w:r>
    </w:p>
    <w:p w14:paraId="15ACFFE9" w14:textId="77777777" w:rsidR="002B4349" w:rsidRDefault="002B4349"/>
  </w:endnote>
  <w:endnote w:type="continuationSeparator" w:id="0">
    <w:p w14:paraId="0A39BBD3" w14:textId="77777777" w:rsidR="002B4349" w:rsidRDefault="002B4349" w:rsidP="005A7565">
      <w:r>
        <w:continuationSeparator/>
      </w:r>
    </w:p>
    <w:p w14:paraId="63E755E2" w14:textId="77777777" w:rsidR="002B4349" w:rsidRDefault="002B4349"/>
  </w:endnote>
  <w:endnote w:type="continuationNotice" w:id="1">
    <w:p w14:paraId="104BA080" w14:textId="77777777" w:rsidR="002B4349" w:rsidRDefault="002B4349"/>
    <w:p w14:paraId="40591169" w14:textId="77777777" w:rsidR="002B4349" w:rsidRDefault="002B43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8702" w14:textId="2E221A22" w:rsidR="00E85944" w:rsidRPr="009A08A4" w:rsidRDefault="002C1891" w:rsidP="00AA1202">
    <w:pPr>
      <w:pStyle w:val="Footer"/>
      <w:tabs>
        <w:tab w:val="clear" w:pos="8640"/>
        <w:tab w:val="right" w:pos="9360"/>
      </w:tabs>
    </w:pPr>
    <w:r>
      <w:t>SHARAFAT | CV</w:t>
    </w:r>
    <w:r w:rsidR="00AA1202">
      <w:tab/>
    </w:r>
    <w:r w:rsidR="00AA1202">
      <w:tab/>
      <w:t xml:space="preserve"> </w:t>
    </w:r>
    <w:r w:rsidR="00AA1202" w:rsidRPr="00533F0B">
      <w:fldChar w:fldCharType="begin"/>
    </w:r>
    <w:r w:rsidR="00AA1202" w:rsidRPr="00533F0B">
      <w:instrText xml:space="preserve"> PAGE </w:instrText>
    </w:r>
    <w:r w:rsidR="00AA1202" w:rsidRPr="00533F0B">
      <w:fldChar w:fldCharType="separate"/>
    </w:r>
    <w:r w:rsidR="00A95F01">
      <w:rPr>
        <w:noProof/>
      </w:rPr>
      <w:t>3</w:t>
    </w:r>
    <w:r w:rsidR="00AA1202" w:rsidRPr="00533F0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77CA0" w14:textId="77777777" w:rsidR="002B4349" w:rsidRDefault="002B4349" w:rsidP="005A7565">
      <w:r>
        <w:separator/>
      </w:r>
    </w:p>
    <w:p w14:paraId="1CE4BEEC" w14:textId="77777777" w:rsidR="002B4349" w:rsidRDefault="002B4349"/>
  </w:footnote>
  <w:footnote w:type="continuationSeparator" w:id="0">
    <w:p w14:paraId="73DE6E06" w14:textId="77777777" w:rsidR="002B4349" w:rsidRDefault="002B4349" w:rsidP="005A7565">
      <w:r>
        <w:continuationSeparator/>
      </w:r>
    </w:p>
    <w:p w14:paraId="372FE24D" w14:textId="77777777" w:rsidR="002B4349" w:rsidRDefault="002B4349"/>
  </w:footnote>
  <w:footnote w:type="continuationNotice" w:id="1">
    <w:p w14:paraId="5EFB5CEC" w14:textId="77777777" w:rsidR="002B4349" w:rsidRDefault="002B4349"/>
    <w:p w14:paraId="6C28AD50" w14:textId="77777777" w:rsidR="002B4349" w:rsidRDefault="002B43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7605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44C47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50840"/>
    <w:multiLevelType w:val="hybridMultilevel"/>
    <w:tmpl w:val="43B4D732"/>
    <w:lvl w:ilvl="0" w:tplc="35BCBC7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57352">
    <w:abstractNumId w:val="2"/>
  </w:num>
  <w:num w:numId="2" w16cid:durableId="678308914">
    <w:abstractNumId w:val="6"/>
  </w:num>
  <w:num w:numId="3" w16cid:durableId="97650806">
    <w:abstractNumId w:val="7"/>
  </w:num>
  <w:num w:numId="4" w16cid:durableId="768279313">
    <w:abstractNumId w:val="5"/>
  </w:num>
  <w:num w:numId="5" w16cid:durableId="381830193">
    <w:abstractNumId w:val="8"/>
  </w:num>
  <w:num w:numId="6" w16cid:durableId="1126505131">
    <w:abstractNumId w:val="3"/>
  </w:num>
  <w:num w:numId="7" w16cid:durableId="1917933147">
    <w:abstractNumId w:val="4"/>
  </w:num>
  <w:num w:numId="8" w16cid:durableId="1171725026">
    <w:abstractNumId w:val="9"/>
  </w:num>
  <w:num w:numId="9" w16cid:durableId="1547332151">
    <w:abstractNumId w:val="1"/>
  </w:num>
  <w:num w:numId="10" w16cid:durableId="1712731198">
    <w:abstractNumId w:val="0"/>
  </w:num>
  <w:num w:numId="11" w16cid:durableId="519465823">
    <w:abstractNumId w:val="1"/>
  </w:num>
  <w:num w:numId="12" w16cid:durableId="1811826386">
    <w:abstractNumId w:val="0"/>
  </w:num>
  <w:num w:numId="13" w16cid:durableId="622882143">
    <w:abstractNumId w:val="1"/>
  </w:num>
  <w:num w:numId="14" w16cid:durableId="1216626116">
    <w:abstractNumId w:val="0"/>
  </w:num>
  <w:num w:numId="15" w16cid:durableId="838621945">
    <w:abstractNumId w:val="1"/>
  </w:num>
  <w:num w:numId="16" w16cid:durableId="1570574064">
    <w:abstractNumId w:val="0"/>
  </w:num>
  <w:num w:numId="17" w16cid:durableId="1135948702">
    <w:abstractNumId w:val="1"/>
  </w:num>
  <w:num w:numId="18" w16cid:durableId="252209839">
    <w:abstractNumId w:val="0"/>
  </w:num>
  <w:num w:numId="19" w16cid:durableId="1598050779">
    <w:abstractNumId w:val="1"/>
  </w:num>
  <w:num w:numId="20" w16cid:durableId="1656105174">
    <w:abstractNumId w:val="0"/>
  </w:num>
  <w:num w:numId="21" w16cid:durableId="631517893">
    <w:abstractNumId w:val="1"/>
  </w:num>
  <w:num w:numId="22" w16cid:durableId="1382290241">
    <w:abstractNumId w:val="0"/>
  </w:num>
  <w:num w:numId="23" w16cid:durableId="1296181204">
    <w:abstractNumId w:val="1"/>
  </w:num>
  <w:num w:numId="24" w16cid:durableId="736245284">
    <w:abstractNumId w:val="0"/>
  </w:num>
  <w:num w:numId="25" w16cid:durableId="1414012452">
    <w:abstractNumId w:val="1"/>
  </w:num>
  <w:num w:numId="26" w16cid:durableId="1774782639">
    <w:abstractNumId w:val="0"/>
  </w:num>
  <w:num w:numId="27" w16cid:durableId="509176139">
    <w:abstractNumId w:val="1"/>
  </w:num>
  <w:num w:numId="28" w16cid:durableId="1900942379">
    <w:abstractNumId w:val="0"/>
  </w:num>
  <w:num w:numId="29" w16cid:durableId="570309468">
    <w:abstractNumId w:val="1"/>
  </w:num>
  <w:num w:numId="30" w16cid:durableId="2016494791">
    <w:abstractNumId w:val="0"/>
  </w:num>
  <w:num w:numId="31" w16cid:durableId="386032041">
    <w:abstractNumId w:val="1"/>
  </w:num>
  <w:num w:numId="32" w16cid:durableId="442923670">
    <w:abstractNumId w:val="0"/>
  </w:num>
  <w:num w:numId="33" w16cid:durableId="1328822942">
    <w:abstractNumId w:val="1"/>
  </w:num>
  <w:num w:numId="34" w16cid:durableId="130249583">
    <w:abstractNumId w:val="0"/>
  </w:num>
  <w:num w:numId="35" w16cid:durableId="646980952">
    <w:abstractNumId w:val="1"/>
  </w:num>
  <w:num w:numId="36" w16cid:durableId="745492961">
    <w:abstractNumId w:val="0"/>
  </w:num>
  <w:num w:numId="37" w16cid:durableId="640035421">
    <w:abstractNumId w:val="1"/>
  </w:num>
  <w:num w:numId="38" w16cid:durableId="1234971086">
    <w:abstractNumId w:val="0"/>
  </w:num>
  <w:num w:numId="39" w16cid:durableId="329217683">
    <w:abstractNumId w:val="1"/>
  </w:num>
  <w:num w:numId="40" w16cid:durableId="1043167439">
    <w:abstractNumId w:val="0"/>
  </w:num>
  <w:num w:numId="41" w16cid:durableId="1251427732">
    <w:abstractNumId w:val="1"/>
  </w:num>
  <w:num w:numId="42" w16cid:durableId="107312286">
    <w:abstractNumId w:val="0"/>
  </w:num>
  <w:num w:numId="43" w16cid:durableId="499539337">
    <w:abstractNumId w:val="1"/>
  </w:num>
  <w:num w:numId="44" w16cid:durableId="1116027458">
    <w:abstractNumId w:val="0"/>
  </w:num>
  <w:num w:numId="45" w16cid:durableId="1277830080">
    <w:abstractNumId w:val="1"/>
  </w:num>
  <w:num w:numId="46" w16cid:durableId="394010993">
    <w:abstractNumId w:val="0"/>
  </w:num>
  <w:num w:numId="47" w16cid:durableId="273636985">
    <w:abstractNumId w:val="1"/>
  </w:num>
  <w:num w:numId="48" w16cid:durableId="126773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11"/>
    <w:rsid w:val="000208CD"/>
    <w:rsid w:val="00021C23"/>
    <w:rsid w:val="00026155"/>
    <w:rsid w:val="00035E3E"/>
    <w:rsid w:val="00051683"/>
    <w:rsid w:val="00062ACD"/>
    <w:rsid w:val="0006400E"/>
    <w:rsid w:val="000643B3"/>
    <w:rsid w:val="0008484C"/>
    <w:rsid w:val="00085A30"/>
    <w:rsid w:val="000B4391"/>
    <w:rsid w:val="000E6D36"/>
    <w:rsid w:val="000E7ACB"/>
    <w:rsid w:val="000F4523"/>
    <w:rsid w:val="000F4DA9"/>
    <w:rsid w:val="00116BD3"/>
    <w:rsid w:val="001357C9"/>
    <w:rsid w:val="00146571"/>
    <w:rsid w:val="0015295F"/>
    <w:rsid w:val="001570E7"/>
    <w:rsid w:val="00162986"/>
    <w:rsid w:val="001826B3"/>
    <w:rsid w:val="001832DB"/>
    <w:rsid w:val="00184209"/>
    <w:rsid w:val="00190245"/>
    <w:rsid w:val="00191A58"/>
    <w:rsid w:val="00195BDB"/>
    <w:rsid w:val="001B0371"/>
    <w:rsid w:val="001B07CC"/>
    <w:rsid w:val="001C29E5"/>
    <w:rsid w:val="001D429D"/>
    <w:rsid w:val="001E0FD6"/>
    <w:rsid w:val="001E6A4B"/>
    <w:rsid w:val="001E79E6"/>
    <w:rsid w:val="002229F5"/>
    <w:rsid w:val="00223693"/>
    <w:rsid w:val="00230261"/>
    <w:rsid w:val="00241560"/>
    <w:rsid w:val="0024251D"/>
    <w:rsid w:val="0024293F"/>
    <w:rsid w:val="00245D69"/>
    <w:rsid w:val="00251FA2"/>
    <w:rsid w:val="00262B6F"/>
    <w:rsid w:val="0026435A"/>
    <w:rsid w:val="00280927"/>
    <w:rsid w:val="0028630C"/>
    <w:rsid w:val="00292655"/>
    <w:rsid w:val="002A288D"/>
    <w:rsid w:val="002A62EF"/>
    <w:rsid w:val="002B4349"/>
    <w:rsid w:val="002C1891"/>
    <w:rsid w:val="002C44FA"/>
    <w:rsid w:val="002D27A9"/>
    <w:rsid w:val="002E5A4F"/>
    <w:rsid w:val="00306AAD"/>
    <w:rsid w:val="00316B56"/>
    <w:rsid w:val="00320DCA"/>
    <w:rsid w:val="00330A51"/>
    <w:rsid w:val="0033557D"/>
    <w:rsid w:val="0034126A"/>
    <w:rsid w:val="00345F8B"/>
    <w:rsid w:val="00363CFD"/>
    <w:rsid w:val="00370CDD"/>
    <w:rsid w:val="00381598"/>
    <w:rsid w:val="00386361"/>
    <w:rsid w:val="003A0D27"/>
    <w:rsid w:val="003A116D"/>
    <w:rsid w:val="003A6261"/>
    <w:rsid w:val="003B1444"/>
    <w:rsid w:val="003B19FB"/>
    <w:rsid w:val="003B2192"/>
    <w:rsid w:val="003B7BCE"/>
    <w:rsid w:val="003D2340"/>
    <w:rsid w:val="003E0912"/>
    <w:rsid w:val="003E172B"/>
    <w:rsid w:val="0040069C"/>
    <w:rsid w:val="00403818"/>
    <w:rsid w:val="00407B3F"/>
    <w:rsid w:val="00410D83"/>
    <w:rsid w:val="004122F5"/>
    <w:rsid w:val="004166C3"/>
    <w:rsid w:val="00423AD6"/>
    <w:rsid w:val="004326C9"/>
    <w:rsid w:val="0043495E"/>
    <w:rsid w:val="00444D0A"/>
    <w:rsid w:val="00451029"/>
    <w:rsid w:val="004725C4"/>
    <w:rsid w:val="004838AB"/>
    <w:rsid w:val="004C4A7A"/>
    <w:rsid w:val="004C7FEE"/>
    <w:rsid w:val="004E676C"/>
    <w:rsid w:val="004F120F"/>
    <w:rsid w:val="004F7780"/>
    <w:rsid w:val="00511C11"/>
    <w:rsid w:val="00532F85"/>
    <w:rsid w:val="00533F0B"/>
    <w:rsid w:val="005709EC"/>
    <w:rsid w:val="005718A0"/>
    <w:rsid w:val="00580AE7"/>
    <w:rsid w:val="0058189B"/>
    <w:rsid w:val="0058698A"/>
    <w:rsid w:val="005965D6"/>
    <w:rsid w:val="005A7565"/>
    <w:rsid w:val="005F5C61"/>
    <w:rsid w:val="00600F27"/>
    <w:rsid w:val="00605767"/>
    <w:rsid w:val="00611EE6"/>
    <w:rsid w:val="00615CAB"/>
    <w:rsid w:val="00635AE1"/>
    <w:rsid w:val="0064005C"/>
    <w:rsid w:val="00644F9A"/>
    <w:rsid w:val="00657425"/>
    <w:rsid w:val="00663B3A"/>
    <w:rsid w:val="0067370F"/>
    <w:rsid w:val="0067467A"/>
    <w:rsid w:val="0068627A"/>
    <w:rsid w:val="006A435D"/>
    <w:rsid w:val="006B4E0F"/>
    <w:rsid w:val="006B50EB"/>
    <w:rsid w:val="006D1E30"/>
    <w:rsid w:val="006D230D"/>
    <w:rsid w:val="00713C50"/>
    <w:rsid w:val="007206A2"/>
    <w:rsid w:val="0073450B"/>
    <w:rsid w:val="0073780C"/>
    <w:rsid w:val="00743C1C"/>
    <w:rsid w:val="00771D0C"/>
    <w:rsid w:val="00791C97"/>
    <w:rsid w:val="007A3850"/>
    <w:rsid w:val="007A3D34"/>
    <w:rsid w:val="007B0C91"/>
    <w:rsid w:val="007C413B"/>
    <w:rsid w:val="007C44B6"/>
    <w:rsid w:val="007C56F7"/>
    <w:rsid w:val="007C734D"/>
    <w:rsid w:val="007D3ABC"/>
    <w:rsid w:val="007F5430"/>
    <w:rsid w:val="00814728"/>
    <w:rsid w:val="00821FED"/>
    <w:rsid w:val="008402FF"/>
    <w:rsid w:val="00845649"/>
    <w:rsid w:val="008524B4"/>
    <w:rsid w:val="00854487"/>
    <w:rsid w:val="008571D9"/>
    <w:rsid w:val="00873ED0"/>
    <w:rsid w:val="00895777"/>
    <w:rsid w:val="008A57C6"/>
    <w:rsid w:val="008A60B6"/>
    <w:rsid w:val="008A6F4C"/>
    <w:rsid w:val="008B6FAE"/>
    <w:rsid w:val="008C24C2"/>
    <w:rsid w:val="008C7B3D"/>
    <w:rsid w:val="008D41CD"/>
    <w:rsid w:val="008D5845"/>
    <w:rsid w:val="009232D0"/>
    <w:rsid w:val="00925DD3"/>
    <w:rsid w:val="00940F57"/>
    <w:rsid w:val="00971AD3"/>
    <w:rsid w:val="0098550F"/>
    <w:rsid w:val="009A08A4"/>
    <w:rsid w:val="009B19C4"/>
    <w:rsid w:val="009B4651"/>
    <w:rsid w:val="009B5FC8"/>
    <w:rsid w:val="009B644A"/>
    <w:rsid w:val="009B6754"/>
    <w:rsid w:val="009C3B62"/>
    <w:rsid w:val="009C6AA9"/>
    <w:rsid w:val="009D4C5B"/>
    <w:rsid w:val="009F1C29"/>
    <w:rsid w:val="00A04473"/>
    <w:rsid w:val="00A10FF7"/>
    <w:rsid w:val="00A23D2E"/>
    <w:rsid w:val="00A33C4E"/>
    <w:rsid w:val="00A472E6"/>
    <w:rsid w:val="00A47DA0"/>
    <w:rsid w:val="00A61A3D"/>
    <w:rsid w:val="00A62E2A"/>
    <w:rsid w:val="00A62F56"/>
    <w:rsid w:val="00A63875"/>
    <w:rsid w:val="00A77208"/>
    <w:rsid w:val="00A90527"/>
    <w:rsid w:val="00A93D93"/>
    <w:rsid w:val="00A95F01"/>
    <w:rsid w:val="00AA0CA0"/>
    <w:rsid w:val="00AA1202"/>
    <w:rsid w:val="00B10F35"/>
    <w:rsid w:val="00B15981"/>
    <w:rsid w:val="00B402A3"/>
    <w:rsid w:val="00B45D64"/>
    <w:rsid w:val="00B55B90"/>
    <w:rsid w:val="00B57066"/>
    <w:rsid w:val="00B67F1C"/>
    <w:rsid w:val="00B703F2"/>
    <w:rsid w:val="00B7237E"/>
    <w:rsid w:val="00B77C69"/>
    <w:rsid w:val="00B814C4"/>
    <w:rsid w:val="00B8192E"/>
    <w:rsid w:val="00B92BFF"/>
    <w:rsid w:val="00BA02DD"/>
    <w:rsid w:val="00BA03D1"/>
    <w:rsid w:val="00BA4A75"/>
    <w:rsid w:val="00BA5A39"/>
    <w:rsid w:val="00BB6070"/>
    <w:rsid w:val="00BC7DFE"/>
    <w:rsid w:val="00BF2BDF"/>
    <w:rsid w:val="00BF7F15"/>
    <w:rsid w:val="00C00992"/>
    <w:rsid w:val="00C022A2"/>
    <w:rsid w:val="00C10152"/>
    <w:rsid w:val="00C24ED6"/>
    <w:rsid w:val="00C306A5"/>
    <w:rsid w:val="00C33D13"/>
    <w:rsid w:val="00C35232"/>
    <w:rsid w:val="00C36978"/>
    <w:rsid w:val="00C44C32"/>
    <w:rsid w:val="00C503E6"/>
    <w:rsid w:val="00C505FC"/>
    <w:rsid w:val="00C5313C"/>
    <w:rsid w:val="00C55B0B"/>
    <w:rsid w:val="00C55D0B"/>
    <w:rsid w:val="00C626BE"/>
    <w:rsid w:val="00C70C0B"/>
    <w:rsid w:val="00C7118F"/>
    <w:rsid w:val="00C7161D"/>
    <w:rsid w:val="00C77C54"/>
    <w:rsid w:val="00C82DFB"/>
    <w:rsid w:val="00C85284"/>
    <w:rsid w:val="00CA7605"/>
    <w:rsid w:val="00CB1046"/>
    <w:rsid w:val="00CB10ED"/>
    <w:rsid w:val="00CE11D3"/>
    <w:rsid w:val="00CE6B42"/>
    <w:rsid w:val="00D05EC7"/>
    <w:rsid w:val="00D255F1"/>
    <w:rsid w:val="00D309EA"/>
    <w:rsid w:val="00D40BDA"/>
    <w:rsid w:val="00D83A1D"/>
    <w:rsid w:val="00D965EB"/>
    <w:rsid w:val="00D96CEB"/>
    <w:rsid w:val="00DA1702"/>
    <w:rsid w:val="00DC2E06"/>
    <w:rsid w:val="00DD5D6E"/>
    <w:rsid w:val="00DF0EB6"/>
    <w:rsid w:val="00E105CB"/>
    <w:rsid w:val="00E140A2"/>
    <w:rsid w:val="00E23361"/>
    <w:rsid w:val="00E32EC6"/>
    <w:rsid w:val="00E44059"/>
    <w:rsid w:val="00E46BD9"/>
    <w:rsid w:val="00E566CF"/>
    <w:rsid w:val="00E57C7E"/>
    <w:rsid w:val="00E72CE2"/>
    <w:rsid w:val="00E74BC9"/>
    <w:rsid w:val="00E85944"/>
    <w:rsid w:val="00E90499"/>
    <w:rsid w:val="00E969E4"/>
    <w:rsid w:val="00EA2C19"/>
    <w:rsid w:val="00EA2F62"/>
    <w:rsid w:val="00EB2A92"/>
    <w:rsid w:val="00EF4302"/>
    <w:rsid w:val="00EF582B"/>
    <w:rsid w:val="00F03ADC"/>
    <w:rsid w:val="00F07345"/>
    <w:rsid w:val="00F21671"/>
    <w:rsid w:val="00F325E7"/>
    <w:rsid w:val="00F362E3"/>
    <w:rsid w:val="00F376E5"/>
    <w:rsid w:val="00F41E0C"/>
    <w:rsid w:val="00F44A14"/>
    <w:rsid w:val="00F54C46"/>
    <w:rsid w:val="00F61891"/>
    <w:rsid w:val="00F71A97"/>
    <w:rsid w:val="00F80170"/>
    <w:rsid w:val="00F9456D"/>
    <w:rsid w:val="00F96437"/>
    <w:rsid w:val="00F9715D"/>
    <w:rsid w:val="00FB591F"/>
    <w:rsid w:val="00FD1071"/>
    <w:rsid w:val="00FD6B3B"/>
    <w:rsid w:val="00FE0E52"/>
    <w:rsid w:val="00FE1DEC"/>
    <w:rsid w:val="00FE5369"/>
    <w:rsid w:val="00FF7125"/>
    <w:rsid w:val="09F71785"/>
    <w:rsid w:val="0D52B77C"/>
    <w:rsid w:val="0E9EB700"/>
    <w:rsid w:val="0ED68AE9"/>
    <w:rsid w:val="115E59CF"/>
    <w:rsid w:val="1402EE88"/>
    <w:rsid w:val="1B547D7B"/>
    <w:rsid w:val="1CB6CC8A"/>
    <w:rsid w:val="335D98AB"/>
    <w:rsid w:val="3740718A"/>
    <w:rsid w:val="3C3C48D4"/>
    <w:rsid w:val="59D3F632"/>
    <w:rsid w:val="5AF0DB79"/>
    <w:rsid w:val="5EC1E67B"/>
    <w:rsid w:val="6C55CF6C"/>
    <w:rsid w:val="7056A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6C6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iPriority="0"/>
    <w:lsdException w:name="footer" w:semiHidden="1" w:uiPriority="0" w:unhideWhenUsed="1"/>
    <w:lsdException w:name="index heading" w:semiHidden="1"/>
    <w:lsdException w:name="caption" w:semiHidden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 w:uiPriority="0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/>
    <w:lsdException w:name="Signature" w:semiHidden="1" w:unhideWhenUsed="1"/>
    <w:lsdException w:name="Default Paragraph Font" w:semiHidden="1" w:uiPriority="0" w:unhideWhenUsed="1"/>
    <w:lsdException w:name="Body Text" w:semiHidden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/>
    <w:lsdException w:name="Plain Text" w:semiHidden="1" w:unhideWhenUsed="1"/>
    <w:lsdException w:name="E-mail Signature" w:semiHidden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rsid w:val="00F9456D"/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uiPriority w:val="9"/>
    <w:qFormat/>
    <w:rsid w:val="00EA2C19"/>
    <w:pPr>
      <w:keepNext/>
      <w:outlineLvl w:val="0"/>
    </w:pPr>
    <w:rPr>
      <w:rFonts w:asciiTheme="majorHAnsi" w:hAnsiTheme="majorHAnsi" w:cs="Arial"/>
      <w:b/>
      <w:bCs/>
      <w:sz w:val="24"/>
      <w:szCs w:val="32"/>
    </w:rPr>
  </w:style>
  <w:style w:type="paragraph" w:styleId="Heading2">
    <w:name w:val="heading 2"/>
    <w:basedOn w:val="Normal"/>
    <w:next w:val="Normal"/>
    <w:uiPriority w:val="9"/>
    <w:qFormat/>
    <w:rsid w:val="00AA1202"/>
    <w:pPr>
      <w:keepNext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Heading3">
    <w:name w:val="heading 3"/>
    <w:basedOn w:val="Normal"/>
    <w:next w:val="Normal"/>
    <w:uiPriority w:val="9"/>
    <w:qFormat/>
    <w:rsid w:val="006B50EB"/>
    <w:pPr>
      <w:keepNext/>
      <w:numPr>
        <w:numId w:val="8"/>
      </w:numPr>
      <w:spacing w:after="60"/>
      <w:ind w:left="576" w:hanging="288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"/>
    <w:rsid w:val="00230261"/>
    <w:rPr>
      <w:rFonts w:asciiTheme="majorHAnsi" w:hAnsiTheme="majorHAnsi"/>
      <w:sz w:val="72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uiPriority w:val="10"/>
    <w:rsid w:val="004725C4"/>
    <w:pPr>
      <w:tabs>
        <w:tab w:val="center" w:pos="4320"/>
        <w:tab w:val="right" w:pos="8640"/>
      </w:tabs>
    </w:pPr>
  </w:style>
  <w:style w:type="character" w:customStyle="1" w:styleId="Bold">
    <w:name w:val="Bold"/>
    <w:basedOn w:val="DefaultParagraphFont"/>
    <w:uiPriority w:val="9"/>
    <w:qFormat/>
    <w:rsid w:val="003A116D"/>
    <w:rPr>
      <w:rFonts w:asciiTheme="minorHAnsi" w:hAnsiTheme="minorHAnsi"/>
      <w:b/>
    </w:rPr>
  </w:style>
  <w:style w:type="character" w:styleId="Hyperlink">
    <w:name w:val="Hyperlink"/>
    <w:basedOn w:val="DefaultParagraphFont"/>
    <w:uiPriority w:val="9"/>
    <w:semiHidden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uiPriority w:val="9"/>
    <w:semiHidden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"/>
    <w:semiHidden/>
    <w:unhideWhenUsed/>
    <w:rsid w:val="006D230D"/>
    <w:rPr>
      <w:color w:val="808080"/>
      <w:shd w:val="clear" w:color="auto" w:fill="E6E6E6"/>
    </w:rPr>
  </w:style>
  <w:style w:type="paragraph" w:customStyle="1" w:styleId="Professionaltitle">
    <w:name w:val="Professional title"/>
    <w:basedOn w:val="Normal"/>
    <w:uiPriority w:val="9"/>
    <w:qFormat/>
    <w:rsid w:val="005718A0"/>
    <w:rPr>
      <w:rFonts w:asciiTheme="majorHAnsi" w:hAnsiTheme="majorHAnsi"/>
      <w:caps/>
      <w:spacing w:val="20"/>
      <w:sz w:val="32"/>
    </w:rPr>
  </w:style>
  <w:style w:type="character" w:styleId="PlaceholderText">
    <w:name w:val="Placeholder Text"/>
    <w:basedOn w:val="DefaultParagraphFont"/>
    <w:uiPriority w:val="99"/>
    <w:semiHidden/>
    <w:rsid w:val="001357C9"/>
    <w:rPr>
      <w:color w:val="808080"/>
    </w:rPr>
  </w:style>
  <w:style w:type="paragraph" w:styleId="Header">
    <w:name w:val="header"/>
    <w:basedOn w:val="Normal"/>
    <w:link w:val="HeaderChar"/>
    <w:semiHidden/>
    <w:rsid w:val="00F94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9456D"/>
    <w:rPr>
      <w:rFonts w:asciiTheme="minorHAnsi" w:hAnsiTheme="minorHAnsi"/>
      <w:sz w:val="18"/>
      <w:szCs w:val="24"/>
    </w:rPr>
  </w:style>
  <w:style w:type="table" w:styleId="PlainTable5">
    <w:name w:val="Plain Table 5"/>
    <w:basedOn w:val="TableNormal"/>
    <w:uiPriority w:val="45"/>
    <w:rsid w:val="00511C1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11C1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6Colorful">
    <w:name w:val="List Table 6 Colorful"/>
    <w:basedOn w:val="TableNormal"/>
    <w:uiPriority w:val="51"/>
    <w:rsid w:val="009F1C2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21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harafatkarim@proton.m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harafat.pages.dev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arafatKari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fat%20Karim\AppData\Roaming\Microsoft\Templates\Modern%20multi-pag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4CB3B3CC104E459CE4B73F23856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E21D1-4ADE-4E55-AFC9-990FBC719501}"/>
      </w:docPartPr>
      <w:docPartBody>
        <w:p w:rsidR="00000000" w:rsidRDefault="00000000">
          <w:pPr>
            <w:pStyle w:val="054CB3B3CC104E459CE4B73F23856398"/>
          </w:pPr>
          <w:r w:rsidRPr="003B19FB">
            <w:t xml:space="preserve">Professional </w:t>
          </w:r>
          <w:r>
            <w:t>a</w:t>
          </w:r>
          <w:r w:rsidRPr="003B19FB">
            <w:t>ffiliations</w:t>
          </w:r>
        </w:p>
      </w:docPartBody>
    </w:docPart>
    <w:docPart>
      <w:docPartPr>
        <w:name w:val="0B3F0AD76773410F9995EE0DB9223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D0583-8196-4D91-ACAC-8F0D7AB43604}"/>
      </w:docPartPr>
      <w:docPartBody>
        <w:p w:rsidR="00000000" w:rsidRDefault="00000000">
          <w:pPr>
            <w:pStyle w:val="0B3F0AD76773410F9995EE0DB922300E"/>
          </w:pPr>
          <w:r w:rsidRPr="003B19FB">
            <w:t xml:space="preserve">Professional </w:t>
          </w:r>
          <w:r w:rsidRPr="003B19FB">
            <w:t>service</w:t>
          </w:r>
        </w:p>
      </w:docPartBody>
    </w:docPart>
    <w:docPart>
      <w:docPartPr>
        <w:name w:val="14ED50F9C2C644E186783445A8D3B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1C947-A943-440B-AC66-AEAAA20195AD}"/>
      </w:docPartPr>
      <w:docPartBody>
        <w:p w:rsidR="00000000" w:rsidRDefault="00000000">
          <w:pPr>
            <w:pStyle w:val="14ED50F9C2C644E186783445A8D3B72A"/>
          </w:pPr>
          <w:r>
            <w:t>Languages</w:t>
          </w:r>
        </w:p>
      </w:docPartBody>
    </w:docPart>
    <w:docPart>
      <w:docPartPr>
        <w:name w:val="A32ECCDD0CEC4FC6BAA593824C752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45079-B6FC-44C4-A030-C11CFAFDB955}"/>
      </w:docPartPr>
      <w:docPartBody>
        <w:p w:rsidR="00000000" w:rsidRDefault="00000000">
          <w:pPr>
            <w:pStyle w:val="A32ECCDD0CEC4FC6BAA593824C752FE8"/>
          </w:pPr>
          <w:r>
            <w:t>Native language</w:t>
          </w:r>
        </w:p>
      </w:docPartBody>
    </w:docPart>
    <w:docPart>
      <w:docPartPr>
        <w:name w:val="9C4B12C4ACA5430CAC1547177600C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DFEB4-2394-4D29-AF45-D26FB40F5E5A}"/>
      </w:docPartPr>
      <w:docPartBody>
        <w:p w:rsidR="00000000" w:rsidRDefault="00000000">
          <w:pPr>
            <w:pStyle w:val="9C4B12C4ACA5430CAC1547177600CAEF"/>
          </w:pPr>
          <w:r w:rsidRPr="003B19FB">
            <w:t>Intermediate Listener, Novice Speaker, Advanced Reading and Writing</w:t>
          </w:r>
        </w:p>
      </w:docPartBody>
    </w:docPart>
    <w:docPart>
      <w:docPartPr>
        <w:name w:val="053E227574C84BB7A5E439419F44C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926BB-BA5D-43A3-AB73-7D98BF06047C}"/>
      </w:docPartPr>
      <w:docPartBody>
        <w:p w:rsidR="00000000" w:rsidRDefault="00000000">
          <w:pPr>
            <w:pStyle w:val="053E227574C84BB7A5E439419F44CC98"/>
          </w:pPr>
          <w:r>
            <w:t>Computer skills</w:t>
          </w:r>
        </w:p>
      </w:docPartBody>
    </w:docPart>
    <w:docPart>
      <w:docPartPr>
        <w:name w:val="8B4577269196497D923A1DF9FEDC9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E110D-0B30-46A4-B6D3-4A221CF9A3AF}"/>
      </w:docPartPr>
      <w:docPartBody>
        <w:p w:rsidR="00000000" w:rsidRDefault="00000000">
          <w:pPr>
            <w:pStyle w:val="8B4577269196497D923A1DF9FEDC9954"/>
          </w:pPr>
          <w:r w:rsidRPr="003B19FB">
            <w:t>Programming</w:t>
          </w:r>
        </w:p>
      </w:docPartBody>
    </w:docPart>
    <w:docPart>
      <w:docPartPr>
        <w:name w:val="DC7910696DFD4B04A7CFC0941E485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B2C60-9181-48CD-BD36-E1400DA927A9}"/>
      </w:docPartPr>
      <w:docPartBody>
        <w:p w:rsidR="00000000" w:rsidRDefault="00000000">
          <w:pPr>
            <w:pStyle w:val="DC7910696DFD4B04A7CFC0941E485D1C"/>
          </w:pPr>
          <w:r w:rsidRPr="003B19FB">
            <w:t>Applications</w:t>
          </w:r>
        </w:p>
      </w:docPartBody>
    </w:docPart>
    <w:docPart>
      <w:docPartPr>
        <w:name w:val="C7A37CFE63B54F1790C2843AE6E5F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29E71-6544-4732-A238-263FAFF18D5E}"/>
      </w:docPartPr>
      <w:docPartBody>
        <w:p w:rsidR="00000000" w:rsidRDefault="00000000">
          <w:pPr>
            <w:pStyle w:val="C7A37CFE63B54F1790C2843AE6E5F029"/>
          </w:pPr>
          <w:r w:rsidRPr="003B19FB">
            <w:t>Platforms</w:t>
          </w:r>
        </w:p>
      </w:docPartBody>
    </w:docPart>
    <w:docPart>
      <w:docPartPr>
        <w:name w:val="7C2CD0905F04486DB0743E63CD9E6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355F-A4E3-4B66-95B6-92385E01F38B}"/>
      </w:docPartPr>
      <w:docPartBody>
        <w:p w:rsidR="00000000" w:rsidRDefault="00000000">
          <w:pPr>
            <w:pStyle w:val="7C2CD0905F04486DB0743E63CD9E64C2"/>
          </w:pPr>
          <w:r>
            <w:t>References</w:t>
          </w:r>
        </w:p>
      </w:docPartBody>
    </w:docPart>
    <w:docPart>
      <w:docPartPr>
        <w:name w:val="10EF9FBFE68448378309FC646DD08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FC65D-923F-4AF8-A358-EC198B38A3C0}"/>
      </w:docPartPr>
      <w:docPartBody>
        <w:p w:rsidR="00000000" w:rsidRDefault="006429A4" w:rsidP="006429A4">
          <w:pPr>
            <w:pStyle w:val="10EF9FBFE68448378309FC646DD08455"/>
          </w:pPr>
          <w:r w:rsidRPr="00CB104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A4"/>
    <w:rsid w:val="006429A4"/>
    <w:rsid w:val="00FD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195C2C3F04E1F8582E6C5FE9D4458">
    <w:name w:val="412195C2C3F04E1F8582E6C5FE9D4458"/>
  </w:style>
  <w:style w:type="paragraph" w:customStyle="1" w:styleId="A8BB963C041944148213DA34347819AB">
    <w:name w:val="A8BB963C041944148213DA34347819AB"/>
  </w:style>
  <w:style w:type="paragraph" w:customStyle="1" w:styleId="0075E2E2F699481C9755CF390699A168">
    <w:name w:val="0075E2E2F699481C9755CF390699A168"/>
  </w:style>
  <w:style w:type="paragraph" w:customStyle="1" w:styleId="D141DDD72C0C43AA8323557CB66D547A">
    <w:name w:val="D141DDD72C0C43AA8323557CB66D547A"/>
  </w:style>
  <w:style w:type="paragraph" w:customStyle="1" w:styleId="6122ADE654EA49288C54E2563E79378A">
    <w:name w:val="6122ADE654EA49288C54E2563E79378A"/>
  </w:style>
  <w:style w:type="paragraph" w:customStyle="1" w:styleId="C5E2DFE9CD564E1CAE22B412A05566D0">
    <w:name w:val="C5E2DFE9CD564E1CAE22B412A05566D0"/>
  </w:style>
  <w:style w:type="paragraph" w:customStyle="1" w:styleId="15442D769E5B427FA50780238872899C">
    <w:name w:val="15442D769E5B427FA50780238872899C"/>
  </w:style>
  <w:style w:type="paragraph" w:customStyle="1" w:styleId="55A4F79D0EA74326A40C3714D1DFA975">
    <w:name w:val="55A4F79D0EA74326A40C3714D1DFA975"/>
  </w:style>
  <w:style w:type="paragraph" w:customStyle="1" w:styleId="E4BC8385C80C42E9B39E6414DBB8E03B">
    <w:name w:val="E4BC8385C80C42E9B39E6414DBB8E03B"/>
  </w:style>
  <w:style w:type="paragraph" w:customStyle="1" w:styleId="2E77307027D94DA8A83FEC2207C7E153">
    <w:name w:val="2E77307027D94DA8A83FEC2207C7E153"/>
  </w:style>
  <w:style w:type="paragraph" w:customStyle="1" w:styleId="63DB8D0987C946AA9A6EA970184FA9EB">
    <w:name w:val="63DB8D0987C946AA9A6EA970184FA9EB"/>
  </w:style>
  <w:style w:type="paragraph" w:customStyle="1" w:styleId="31A09257E730410B99B12399C5C18B5B">
    <w:name w:val="31A09257E730410B99B12399C5C18B5B"/>
  </w:style>
  <w:style w:type="paragraph" w:customStyle="1" w:styleId="6A4140DE31644294B8F35E73F3977C94">
    <w:name w:val="6A4140DE31644294B8F35E73F3977C94"/>
  </w:style>
  <w:style w:type="paragraph" w:customStyle="1" w:styleId="2756DA056E6446FA817976702A22560D">
    <w:name w:val="2756DA056E6446FA817976702A22560D"/>
  </w:style>
  <w:style w:type="paragraph" w:customStyle="1" w:styleId="DB53B205DB1F41FBB25E6CFC2D71F18A">
    <w:name w:val="DB53B205DB1F41FBB25E6CFC2D71F18A"/>
  </w:style>
  <w:style w:type="paragraph" w:customStyle="1" w:styleId="5CE17C50A73747278622069A579427D4">
    <w:name w:val="5CE17C50A73747278622069A579427D4"/>
  </w:style>
  <w:style w:type="paragraph" w:customStyle="1" w:styleId="414982F6AB424618BC3382988811FCDF">
    <w:name w:val="414982F6AB424618BC3382988811FCDF"/>
  </w:style>
  <w:style w:type="paragraph" w:customStyle="1" w:styleId="07CC20FFB0EF461DBB6C22BDDA1609CB">
    <w:name w:val="07CC20FFB0EF461DBB6C22BDDA1609CB"/>
  </w:style>
  <w:style w:type="paragraph" w:customStyle="1" w:styleId="05AF42EDDD2B4FABA08EA46289C02AD3">
    <w:name w:val="05AF42EDDD2B4FABA08EA46289C02AD3"/>
  </w:style>
  <w:style w:type="paragraph" w:customStyle="1" w:styleId="BCB8A4629DD44C39BB6A0B61C68463D2">
    <w:name w:val="BCB8A4629DD44C39BB6A0B61C68463D2"/>
  </w:style>
  <w:style w:type="paragraph" w:customStyle="1" w:styleId="B53E861B4BE843D4AF8DEAC867896F34">
    <w:name w:val="B53E861B4BE843D4AF8DEAC867896F34"/>
  </w:style>
  <w:style w:type="paragraph" w:customStyle="1" w:styleId="4ECC7554758D46A5884A124446548984">
    <w:name w:val="4ECC7554758D46A5884A124446548984"/>
  </w:style>
  <w:style w:type="paragraph" w:customStyle="1" w:styleId="B0FC0BE3821D42419A2C2348D946CED6">
    <w:name w:val="B0FC0BE3821D42419A2C2348D946CED6"/>
  </w:style>
  <w:style w:type="paragraph" w:customStyle="1" w:styleId="9C6D90859C3E407E941D748797C7CD9E">
    <w:name w:val="9C6D90859C3E407E941D748797C7CD9E"/>
  </w:style>
  <w:style w:type="paragraph" w:customStyle="1" w:styleId="41AB6195F6BC4675B3FD873D4F469E21">
    <w:name w:val="41AB6195F6BC4675B3FD873D4F469E21"/>
  </w:style>
  <w:style w:type="paragraph" w:customStyle="1" w:styleId="E143457006F349279861AC55EAEC419E">
    <w:name w:val="E143457006F349279861AC55EAEC419E"/>
  </w:style>
  <w:style w:type="paragraph" w:customStyle="1" w:styleId="8F012A6092C0447594FC40FBEB4C15E3">
    <w:name w:val="8F012A6092C0447594FC40FBEB4C15E3"/>
  </w:style>
  <w:style w:type="paragraph" w:customStyle="1" w:styleId="4484529D66BB445D8A6B59C5A6CF20CB">
    <w:name w:val="4484529D66BB445D8A6B59C5A6CF20CB"/>
  </w:style>
  <w:style w:type="paragraph" w:customStyle="1" w:styleId="B3C3CBF44E754E19AEDB0DDEBE0A51F0">
    <w:name w:val="B3C3CBF44E754E19AEDB0DDEBE0A51F0"/>
  </w:style>
  <w:style w:type="paragraph" w:customStyle="1" w:styleId="770A4678BBA9426BBAA83284965699EC">
    <w:name w:val="770A4678BBA9426BBAA83284965699EC"/>
  </w:style>
  <w:style w:type="paragraph" w:customStyle="1" w:styleId="B4EA7CDA5FA342269F7AD2CC28451DEA">
    <w:name w:val="B4EA7CDA5FA342269F7AD2CC28451DEA"/>
  </w:style>
  <w:style w:type="paragraph" w:customStyle="1" w:styleId="AE8746E29A8D4B8C9F52C2E9E220DF71">
    <w:name w:val="AE8746E29A8D4B8C9F52C2E9E220DF71"/>
  </w:style>
  <w:style w:type="paragraph" w:customStyle="1" w:styleId="FFBF8B3C42C3483AA3595E4C726449BD">
    <w:name w:val="FFBF8B3C42C3483AA3595E4C726449BD"/>
  </w:style>
  <w:style w:type="paragraph" w:customStyle="1" w:styleId="BA1ADFB92A52424A9A9D5247EDBA8B71">
    <w:name w:val="BA1ADFB92A52424A9A9D5247EDBA8B71"/>
  </w:style>
  <w:style w:type="paragraph" w:customStyle="1" w:styleId="EC2640AF0D994E0A8D1D06CF5C5474DF">
    <w:name w:val="EC2640AF0D994E0A8D1D06CF5C5474DF"/>
  </w:style>
  <w:style w:type="paragraph" w:customStyle="1" w:styleId="E0C62F63F05B438A8942FE3BEA3127A9">
    <w:name w:val="E0C62F63F05B438A8942FE3BEA3127A9"/>
  </w:style>
  <w:style w:type="paragraph" w:customStyle="1" w:styleId="DCC0315CE75141E1B9E7237F7456960B">
    <w:name w:val="DCC0315CE75141E1B9E7237F7456960B"/>
  </w:style>
  <w:style w:type="character" w:customStyle="1" w:styleId="Bold">
    <w:name w:val="Bold"/>
    <w:basedOn w:val="DefaultParagraphFont"/>
    <w:uiPriority w:val="9"/>
    <w:qFormat/>
    <w:rPr>
      <w:rFonts w:asciiTheme="minorHAnsi" w:hAnsiTheme="minorHAnsi"/>
      <w:b/>
    </w:rPr>
  </w:style>
  <w:style w:type="paragraph" w:customStyle="1" w:styleId="8DEC3466307D4690BF5C8E354911E2D5">
    <w:name w:val="8DEC3466307D4690BF5C8E354911E2D5"/>
  </w:style>
  <w:style w:type="paragraph" w:customStyle="1" w:styleId="79A1BEC100E84DD597667E881817C8C6">
    <w:name w:val="79A1BEC100E84DD597667E881817C8C6"/>
  </w:style>
  <w:style w:type="paragraph" w:customStyle="1" w:styleId="F5A9F25CEB884DC590B1C207A4B6CC8D">
    <w:name w:val="F5A9F25CEB884DC590B1C207A4B6CC8D"/>
  </w:style>
  <w:style w:type="paragraph" w:customStyle="1" w:styleId="0EE79F12ABDC401C97D3BB2904A7FE22">
    <w:name w:val="0EE79F12ABDC401C97D3BB2904A7FE22"/>
  </w:style>
  <w:style w:type="paragraph" w:customStyle="1" w:styleId="E983021F749A4AB1A49942EE900988BB">
    <w:name w:val="E983021F749A4AB1A49942EE900988BB"/>
  </w:style>
  <w:style w:type="paragraph" w:customStyle="1" w:styleId="B393288DEFCF46C68FE6DA418342CDE7">
    <w:name w:val="B393288DEFCF46C68FE6DA418342CDE7"/>
  </w:style>
  <w:style w:type="paragraph" w:customStyle="1" w:styleId="3005CBA9F6FA4B9AB4EB4A304ECC731B">
    <w:name w:val="3005CBA9F6FA4B9AB4EB4A304ECC731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5C183B03CF7471E961C98BFEB7E4B68">
    <w:name w:val="C5C183B03CF7471E961C98BFEB7E4B68"/>
  </w:style>
  <w:style w:type="paragraph" w:customStyle="1" w:styleId="65E9A626175F49DB8C43AA0A1EDD5EC1">
    <w:name w:val="65E9A626175F49DB8C43AA0A1EDD5EC1"/>
  </w:style>
  <w:style w:type="paragraph" w:customStyle="1" w:styleId="1646DF2498EA40F79262B1BB2E981603">
    <w:name w:val="1646DF2498EA40F79262B1BB2E981603"/>
  </w:style>
  <w:style w:type="paragraph" w:customStyle="1" w:styleId="BCAE451E95AA4557B976A27AA27E9DF0">
    <w:name w:val="BCAE451E95AA4557B976A27AA27E9DF0"/>
  </w:style>
  <w:style w:type="paragraph" w:customStyle="1" w:styleId="89BBB08E0EB941BD93BFB908938016A8">
    <w:name w:val="89BBB08E0EB941BD93BFB908938016A8"/>
  </w:style>
  <w:style w:type="paragraph" w:customStyle="1" w:styleId="70285062A71C4EECA5FEF521F9EF6334">
    <w:name w:val="70285062A71C4EECA5FEF521F9EF6334"/>
  </w:style>
  <w:style w:type="paragraph" w:customStyle="1" w:styleId="8BDE2FA9EFAE47A39EA4C3104F2DDEB9">
    <w:name w:val="8BDE2FA9EFAE47A39EA4C3104F2DDEB9"/>
  </w:style>
  <w:style w:type="paragraph" w:customStyle="1" w:styleId="E71140B64686402899FB00C7AE1A1A3F">
    <w:name w:val="E71140B64686402899FB00C7AE1A1A3F"/>
  </w:style>
  <w:style w:type="paragraph" w:customStyle="1" w:styleId="D461EF49FF4D482FAE7C8E7F39C5348E">
    <w:name w:val="D461EF49FF4D482FAE7C8E7F39C5348E"/>
  </w:style>
  <w:style w:type="paragraph" w:customStyle="1" w:styleId="36BF8C20C67646CDA8E739C85AF9ABE7">
    <w:name w:val="36BF8C20C67646CDA8E739C85AF9ABE7"/>
  </w:style>
  <w:style w:type="paragraph" w:customStyle="1" w:styleId="D64B782A9B6C497691092141A048B094">
    <w:name w:val="D64B782A9B6C497691092141A048B094"/>
  </w:style>
  <w:style w:type="paragraph" w:customStyle="1" w:styleId="D418247C2B89407CA13F55D0DB512FB7">
    <w:name w:val="D418247C2B89407CA13F55D0DB512FB7"/>
  </w:style>
  <w:style w:type="paragraph" w:customStyle="1" w:styleId="03F353793DBD47D5A6545AD5AC7CEC94">
    <w:name w:val="03F353793DBD47D5A6545AD5AC7CEC94"/>
  </w:style>
  <w:style w:type="paragraph" w:customStyle="1" w:styleId="2C2D42A564A1475793DCA3F826F3BF9F">
    <w:name w:val="2C2D42A564A1475793DCA3F826F3BF9F"/>
  </w:style>
  <w:style w:type="paragraph" w:customStyle="1" w:styleId="BC98195C20EC4189AF019E84F26B7B83">
    <w:name w:val="BC98195C20EC4189AF019E84F26B7B83"/>
  </w:style>
  <w:style w:type="paragraph" w:customStyle="1" w:styleId="B06C1260B11846D9B5869FA030884CDC">
    <w:name w:val="B06C1260B11846D9B5869FA030884CDC"/>
  </w:style>
  <w:style w:type="paragraph" w:customStyle="1" w:styleId="55F860D8E5424C5489AA87DAA91D5831">
    <w:name w:val="55F860D8E5424C5489AA87DAA91D5831"/>
  </w:style>
  <w:style w:type="paragraph" w:customStyle="1" w:styleId="491AB9717E164FE4B8E366A430E9AEF3">
    <w:name w:val="491AB9717E164FE4B8E366A430E9AEF3"/>
  </w:style>
  <w:style w:type="paragraph" w:customStyle="1" w:styleId="3A6045E4961647A3849A1152439D6751">
    <w:name w:val="3A6045E4961647A3849A1152439D6751"/>
  </w:style>
  <w:style w:type="paragraph" w:customStyle="1" w:styleId="656C4806B55E4A698C166D7759AA5C75">
    <w:name w:val="656C4806B55E4A698C166D7759AA5C75"/>
  </w:style>
  <w:style w:type="paragraph" w:customStyle="1" w:styleId="AEB33B2C1D6F4F1994FF7AF32911A923">
    <w:name w:val="AEB33B2C1D6F4F1994FF7AF32911A923"/>
  </w:style>
  <w:style w:type="paragraph" w:customStyle="1" w:styleId="C4FB750A1DD441D18103CF41BCA667FB">
    <w:name w:val="C4FB750A1DD441D18103CF41BCA667FB"/>
  </w:style>
  <w:style w:type="paragraph" w:customStyle="1" w:styleId="9F19217FDA2445D5A28299EBCF54E298">
    <w:name w:val="9F19217FDA2445D5A28299EBCF54E298"/>
  </w:style>
  <w:style w:type="paragraph" w:customStyle="1" w:styleId="100954688301430E918AEAF3E0381740">
    <w:name w:val="100954688301430E918AEAF3E0381740"/>
  </w:style>
  <w:style w:type="paragraph" w:customStyle="1" w:styleId="73D55BD46CE84BCBBFCD749B20AA38CE">
    <w:name w:val="73D55BD46CE84BCBBFCD749B20AA38CE"/>
  </w:style>
  <w:style w:type="paragraph" w:customStyle="1" w:styleId="FB8E07CBC0DF4ED3A6FA09CB562402A1">
    <w:name w:val="FB8E07CBC0DF4ED3A6FA09CB562402A1"/>
  </w:style>
  <w:style w:type="paragraph" w:customStyle="1" w:styleId="527B8EB5F12742AD82EDEE7AD68F2FBB">
    <w:name w:val="527B8EB5F12742AD82EDEE7AD68F2FBB"/>
  </w:style>
  <w:style w:type="paragraph" w:customStyle="1" w:styleId="78E4F77BEB804CDAB70848DCCA28A646">
    <w:name w:val="78E4F77BEB804CDAB70848DCCA28A646"/>
  </w:style>
  <w:style w:type="paragraph" w:customStyle="1" w:styleId="22D594EBECC247F2A3FB76BDE1C19668">
    <w:name w:val="22D594EBECC247F2A3FB76BDE1C19668"/>
  </w:style>
  <w:style w:type="paragraph" w:customStyle="1" w:styleId="794C4ECADA254FB7804C609BDF2DE5D9">
    <w:name w:val="794C4ECADA254FB7804C609BDF2DE5D9"/>
  </w:style>
  <w:style w:type="paragraph" w:customStyle="1" w:styleId="35C7A70CAD5E4CEC9EA396D7C7BC049D">
    <w:name w:val="35C7A70CAD5E4CEC9EA396D7C7BC049D"/>
  </w:style>
  <w:style w:type="paragraph" w:customStyle="1" w:styleId="379F4EF965C64B81BD337A7A0139B1A1">
    <w:name w:val="379F4EF965C64B81BD337A7A0139B1A1"/>
  </w:style>
  <w:style w:type="paragraph" w:customStyle="1" w:styleId="73EFCD83589B4D90B161F1B10E3E7824">
    <w:name w:val="73EFCD83589B4D90B161F1B10E3E7824"/>
  </w:style>
  <w:style w:type="paragraph" w:customStyle="1" w:styleId="D7F16AD9845441E7B29223BB8C3ADF26">
    <w:name w:val="D7F16AD9845441E7B29223BB8C3ADF26"/>
  </w:style>
  <w:style w:type="paragraph" w:customStyle="1" w:styleId="016B636D02284CD5A2695B154B7AB830">
    <w:name w:val="016B636D02284CD5A2695B154B7AB830"/>
  </w:style>
  <w:style w:type="paragraph" w:customStyle="1" w:styleId="9B7B18548BE4425199148278C473A9B0">
    <w:name w:val="9B7B18548BE4425199148278C473A9B0"/>
  </w:style>
  <w:style w:type="paragraph" w:customStyle="1" w:styleId="09D334951EEE49E58D9996C4BA3A832C">
    <w:name w:val="09D334951EEE49E58D9996C4BA3A832C"/>
  </w:style>
  <w:style w:type="paragraph" w:customStyle="1" w:styleId="9C6D59B79CE34C95A8AA587297724EA8">
    <w:name w:val="9C6D59B79CE34C95A8AA587297724EA8"/>
  </w:style>
  <w:style w:type="paragraph" w:customStyle="1" w:styleId="E94F32A2B11041C593777AF8278641FA">
    <w:name w:val="E94F32A2B11041C593777AF8278641FA"/>
  </w:style>
  <w:style w:type="paragraph" w:customStyle="1" w:styleId="9CBBE87184E54577BFDEFAC0487AD99F">
    <w:name w:val="9CBBE87184E54577BFDEFAC0487AD99F"/>
  </w:style>
  <w:style w:type="paragraph" w:customStyle="1" w:styleId="EB678ADEA8284F44B16007644766CDBA">
    <w:name w:val="EB678ADEA8284F44B16007644766CDBA"/>
  </w:style>
  <w:style w:type="paragraph" w:customStyle="1" w:styleId="74BCCD1C378849918A527A034F6960F4">
    <w:name w:val="74BCCD1C378849918A527A034F6960F4"/>
  </w:style>
  <w:style w:type="paragraph" w:customStyle="1" w:styleId="F0A964154E9544FB8CD131CB647A4A5B">
    <w:name w:val="F0A964154E9544FB8CD131CB647A4A5B"/>
  </w:style>
  <w:style w:type="paragraph" w:customStyle="1" w:styleId="36659777398B4B5D940E472BDBF979FC">
    <w:name w:val="36659777398B4B5D940E472BDBF979FC"/>
  </w:style>
  <w:style w:type="paragraph" w:customStyle="1" w:styleId="D247ECF9962D44D391EAED9D3EFF0C39">
    <w:name w:val="D247ECF9962D44D391EAED9D3EFF0C39"/>
  </w:style>
  <w:style w:type="paragraph" w:customStyle="1" w:styleId="4247EEA11B434380820C365E2DE8A58D">
    <w:name w:val="4247EEA11B434380820C365E2DE8A58D"/>
  </w:style>
  <w:style w:type="paragraph" w:customStyle="1" w:styleId="BFEF5B4B260B4B2B93D9592127756172">
    <w:name w:val="BFEF5B4B260B4B2B93D9592127756172"/>
  </w:style>
  <w:style w:type="paragraph" w:customStyle="1" w:styleId="A7E6FF55C474460E9D3DF09DB682E3F9">
    <w:name w:val="A7E6FF55C474460E9D3DF09DB682E3F9"/>
  </w:style>
  <w:style w:type="paragraph" w:customStyle="1" w:styleId="8997B261EF6D47519E9F1B011B6C9F06">
    <w:name w:val="8997B261EF6D47519E9F1B011B6C9F06"/>
  </w:style>
  <w:style w:type="paragraph" w:customStyle="1" w:styleId="053495B2104F479787F2FE55EFBA8690">
    <w:name w:val="053495B2104F479787F2FE55EFBA8690"/>
  </w:style>
  <w:style w:type="paragraph" w:customStyle="1" w:styleId="E08FE8FD55A34D589E892408275D2027">
    <w:name w:val="E08FE8FD55A34D589E892408275D2027"/>
  </w:style>
  <w:style w:type="paragraph" w:customStyle="1" w:styleId="43FA74C981F5445CB369F176E65B017E">
    <w:name w:val="43FA74C981F5445CB369F176E65B017E"/>
  </w:style>
  <w:style w:type="paragraph" w:customStyle="1" w:styleId="3500BBCF9E2A45DF870FF9F15ED7ED8E">
    <w:name w:val="3500BBCF9E2A45DF870FF9F15ED7ED8E"/>
  </w:style>
  <w:style w:type="paragraph" w:customStyle="1" w:styleId="44516722047C447AB9756EF35C9CC790">
    <w:name w:val="44516722047C447AB9756EF35C9CC790"/>
  </w:style>
  <w:style w:type="paragraph" w:customStyle="1" w:styleId="20798ECB8CC641D29ECB77E833579188">
    <w:name w:val="20798ECB8CC641D29ECB77E833579188"/>
  </w:style>
  <w:style w:type="paragraph" w:customStyle="1" w:styleId="3F0BF30A451347B8A6B605D5F83DEA91">
    <w:name w:val="3F0BF30A451347B8A6B605D5F83DEA91"/>
  </w:style>
  <w:style w:type="paragraph" w:customStyle="1" w:styleId="1401AEDAE1FC4BECACE33FC74EE08715">
    <w:name w:val="1401AEDAE1FC4BECACE33FC74EE08715"/>
  </w:style>
  <w:style w:type="paragraph" w:customStyle="1" w:styleId="D762B9C04DCD41D58EC6AB6C82D18669">
    <w:name w:val="D762B9C04DCD41D58EC6AB6C82D18669"/>
  </w:style>
  <w:style w:type="paragraph" w:customStyle="1" w:styleId="78AFECCBAD7541029B6EED20E5459251">
    <w:name w:val="78AFECCBAD7541029B6EED20E5459251"/>
  </w:style>
  <w:style w:type="paragraph" w:customStyle="1" w:styleId="E142B2F3707F4638A763A9D6B6A6B3D2">
    <w:name w:val="E142B2F3707F4638A763A9D6B6A6B3D2"/>
  </w:style>
  <w:style w:type="paragraph" w:customStyle="1" w:styleId="71D05882EA654E54BFC65F2B5D925085">
    <w:name w:val="71D05882EA654E54BFC65F2B5D925085"/>
  </w:style>
  <w:style w:type="paragraph" w:customStyle="1" w:styleId="F827CE642D4B4762B638998E3100DFA0">
    <w:name w:val="F827CE642D4B4762B638998E3100DFA0"/>
  </w:style>
  <w:style w:type="paragraph" w:customStyle="1" w:styleId="1D05A7521D654D07A3709FB479220BAE">
    <w:name w:val="1D05A7521D654D07A3709FB479220BAE"/>
  </w:style>
  <w:style w:type="paragraph" w:customStyle="1" w:styleId="19C89ED36B984246B0A1F4940492A065">
    <w:name w:val="19C89ED36B984246B0A1F4940492A065"/>
  </w:style>
  <w:style w:type="paragraph" w:customStyle="1" w:styleId="9F9637B9F0334526966037DE3D80D3A8">
    <w:name w:val="9F9637B9F0334526966037DE3D80D3A8"/>
  </w:style>
  <w:style w:type="paragraph" w:customStyle="1" w:styleId="A1DD514877D54C0DA28A737438C06F2D">
    <w:name w:val="A1DD514877D54C0DA28A737438C06F2D"/>
  </w:style>
  <w:style w:type="paragraph" w:customStyle="1" w:styleId="E63154843ECF4E4BACAE59853CE4AE75">
    <w:name w:val="E63154843ECF4E4BACAE59853CE4AE75"/>
  </w:style>
  <w:style w:type="paragraph" w:customStyle="1" w:styleId="02397A8C7D0B4A12AD35AC759DB5AE99">
    <w:name w:val="02397A8C7D0B4A12AD35AC759DB5AE99"/>
  </w:style>
  <w:style w:type="paragraph" w:customStyle="1" w:styleId="718604EC7BC44258B9C8896F6C2EB853">
    <w:name w:val="718604EC7BC44258B9C8896F6C2EB853"/>
  </w:style>
  <w:style w:type="paragraph" w:customStyle="1" w:styleId="EA95F5BCE2584939AFE880849D10CF55">
    <w:name w:val="EA95F5BCE2584939AFE880849D10CF55"/>
  </w:style>
  <w:style w:type="paragraph" w:customStyle="1" w:styleId="AC0790E540F348F58A05A36A6F4F530E">
    <w:name w:val="AC0790E540F348F58A05A36A6F4F530E"/>
  </w:style>
  <w:style w:type="paragraph" w:customStyle="1" w:styleId="CCE3B80BB1424329B85707601F6AF393">
    <w:name w:val="CCE3B80BB1424329B85707601F6AF393"/>
  </w:style>
  <w:style w:type="paragraph" w:customStyle="1" w:styleId="54CA4B5BC11E43488E2E7F67147BF6E1">
    <w:name w:val="54CA4B5BC11E43488E2E7F67147BF6E1"/>
  </w:style>
  <w:style w:type="paragraph" w:customStyle="1" w:styleId="2DC5224B0289481BB37C0A86927BC77F">
    <w:name w:val="2DC5224B0289481BB37C0A86927BC77F"/>
  </w:style>
  <w:style w:type="paragraph" w:customStyle="1" w:styleId="83D2A95F4B234773BBE7622BE2F3941E">
    <w:name w:val="83D2A95F4B234773BBE7622BE2F3941E"/>
  </w:style>
  <w:style w:type="paragraph" w:customStyle="1" w:styleId="9113927FDDA240AA9DF79D64F8DB43E7">
    <w:name w:val="9113927FDDA240AA9DF79D64F8DB43E7"/>
  </w:style>
  <w:style w:type="paragraph" w:customStyle="1" w:styleId="BA7762B2671B49D0BAB0C7F3589FE3BF">
    <w:name w:val="BA7762B2671B49D0BAB0C7F3589FE3BF"/>
  </w:style>
  <w:style w:type="paragraph" w:customStyle="1" w:styleId="752125B3D6C6424A8ED2C8E43720BACA">
    <w:name w:val="752125B3D6C6424A8ED2C8E43720BACA"/>
  </w:style>
  <w:style w:type="paragraph" w:customStyle="1" w:styleId="65C51307C2494CA68CC01C7A23BD4ADD">
    <w:name w:val="65C51307C2494CA68CC01C7A23BD4ADD"/>
  </w:style>
  <w:style w:type="paragraph" w:customStyle="1" w:styleId="81AC316C630249DBAA68E66BF8CA7E41">
    <w:name w:val="81AC316C630249DBAA68E66BF8CA7E41"/>
  </w:style>
  <w:style w:type="paragraph" w:customStyle="1" w:styleId="A27241D2D4454E5A933543ABB6872E85">
    <w:name w:val="A27241D2D4454E5A933543ABB6872E85"/>
  </w:style>
  <w:style w:type="paragraph" w:customStyle="1" w:styleId="620960D68EA34B4A9122BDBF06A77768">
    <w:name w:val="620960D68EA34B4A9122BDBF06A77768"/>
  </w:style>
  <w:style w:type="paragraph" w:customStyle="1" w:styleId="5A0B2B68EC7D457BB8B96CC42D6E080A">
    <w:name w:val="5A0B2B68EC7D457BB8B96CC42D6E080A"/>
  </w:style>
  <w:style w:type="paragraph" w:customStyle="1" w:styleId="68F855EA2BE447D88CEEEE6791584992">
    <w:name w:val="68F855EA2BE447D88CEEEE6791584992"/>
  </w:style>
  <w:style w:type="paragraph" w:customStyle="1" w:styleId="4E94479117A34B369AA88BD3248D62EE">
    <w:name w:val="4E94479117A34B369AA88BD3248D62EE"/>
  </w:style>
  <w:style w:type="paragraph" w:customStyle="1" w:styleId="C0931E43858B4563BBE3C9B4B8FD3ECC">
    <w:name w:val="C0931E43858B4563BBE3C9B4B8FD3ECC"/>
  </w:style>
  <w:style w:type="paragraph" w:customStyle="1" w:styleId="69F1E915AEB74705895B9E30BAEF108F">
    <w:name w:val="69F1E915AEB74705895B9E30BAEF108F"/>
  </w:style>
  <w:style w:type="paragraph" w:customStyle="1" w:styleId="8A3000A5696E483C90D428C8DCA55474">
    <w:name w:val="8A3000A5696E483C90D428C8DCA55474"/>
  </w:style>
  <w:style w:type="paragraph" w:customStyle="1" w:styleId="CCE3E52D0DB8444D8A5B3B3FFF2D9EAD">
    <w:name w:val="CCE3E52D0DB8444D8A5B3B3FFF2D9EAD"/>
  </w:style>
  <w:style w:type="paragraph" w:customStyle="1" w:styleId="F66A261A5C0242C78876DAE062CE05EF">
    <w:name w:val="F66A261A5C0242C78876DAE062CE05EF"/>
  </w:style>
  <w:style w:type="paragraph" w:customStyle="1" w:styleId="036674929A4541A7A253A650A85E22F5">
    <w:name w:val="036674929A4541A7A253A650A85E22F5"/>
  </w:style>
  <w:style w:type="paragraph" w:customStyle="1" w:styleId="054CB3B3CC104E459CE4B73F23856398">
    <w:name w:val="054CB3B3CC104E459CE4B73F23856398"/>
  </w:style>
  <w:style w:type="paragraph" w:customStyle="1" w:styleId="EDDE5DD0FCF84A3283144DF1BB0DD363">
    <w:name w:val="EDDE5DD0FCF84A3283144DF1BB0DD363"/>
  </w:style>
  <w:style w:type="paragraph" w:customStyle="1" w:styleId="3C038843C5004BA3AAB5774EEFF23BFC">
    <w:name w:val="3C038843C5004BA3AAB5774EEFF23BFC"/>
  </w:style>
  <w:style w:type="paragraph" w:customStyle="1" w:styleId="B24678D2AAFB4E1E942EF95F3DFF6A45">
    <w:name w:val="B24678D2AAFB4E1E942EF95F3DFF6A45"/>
  </w:style>
  <w:style w:type="paragraph" w:customStyle="1" w:styleId="9EAC3BA0C8084129A345CE98CFF60BA3">
    <w:name w:val="9EAC3BA0C8084129A345CE98CFF60BA3"/>
  </w:style>
  <w:style w:type="paragraph" w:customStyle="1" w:styleId="1A3B28C00C44441EA1E3CC14900CF22E">
    <w:name w:val="1A3B28C00C44441EA1E3CC14900CF22E"/>
  </w:style>
  <w:style w:type="paragraph" w:customStyle="1" w:styleId="4B13BAE4D8EF455CA4DAF4CB01DA580A">
    <w:name w:val="4B13BAE4D8EF455CA4DAF4CB01DA580A"/>
  </w:style>
  <w:style w:type="paragraph" w:customStyle="1" w:styleId="0B3F0AD76773410F9995EE0DB922300E">
    <w:name w:val="0B3F0AD76773410F9995EE0DB922300E"/>
  </w:style>
  <w:style w:type="paragraph" w:customStyle="1" w:styleId="4A244E34FB7D4D1CAA8348CC531793C0">
    <w:name w:val="4A244E34FB7D4D1CAA8348CC531793C0"/>
  </w:style>
  <w:style w:type="paragraph" w:customStyle="1" w:styleId="8E4E10D31C07417E9361B3EBE81EA847">
    <w:name w:val="8E4E10D31C07417E9361B3EBE81EA847"/>
  </w:style>
  <w:style w:type="paragraph" w:customStyle="1" w:styleId="C09CF895CC544780A2E501F60376C8D2">
    <w:name w:val="C09CF895CC544780A2E501F60376C8D2"/>
  </w:style>
  <w:style w:type="paragraph" w:customStyle="1" w:styleId="1C5F96D3387343A798B5C104238C44AB">
    <w:name w:val="1C5F96D3387343A798B5C104238C44AB"/>
  </w:style>
  <w:style w:type="paragraph" w:customStyle="1" w:styleId="496D88C6071B4EEABC352A8C3E26263F">
    <w:name w:val="496D88C6071B4EEABC352A8C3E26263F"/>
  </w:style>
  <w:style w:type="paragraph" w:customStyle="1" w:styleId="4471E26812B241A69E8CC62E5EB43F8C">
    <w:name w:val="4471E26812B241A69E8CC62E5EB43F8C"/>
  </w:style>
  <w:style w:type="paragraph" w:customStyle="1" w:styleId="AD76FD6EAFB549DFA07A89637EC2D490">
    <w:name w:val="AD76FD6EAFB549DFA07A89637EC2D490"/>
  </w:style>
  <w:style w:type="paragraph" w:customStyle="1" w:styleId="337503C3D0E745E5A5E633A6FD9773CD">
    <w:name w:val="337503C3D0E745E5A5E633A6FD9773CD"/>
  </w:style>
  <w:style w:type="paragraph" w:customStyle="1" w:styleId="1AD2D706EC6541B086C5049175908102">
    <w:name w:val="1AD2D706EC6541B086C5049175908102"/>
  </w:style>
  <w:style w:type="paragraph" w:customStyle="1" w:styleId="5A8384373A2941439C843AAB127DEBDE">
    <w:name w:val="5A8384373A2941439C843AAB127DEBDE"/>
  </w:style>
  <w:style w:type="paragraph" w:customStyle="1" w:styleId="B611CE6830274FD0AD804F9A9AB76159">
    <w:name w:val="B611CE6830274FD0AD804F9A9AB76159"/>
  </w:style>
  <w:style w:type="paragraph" w:customStyle="1" w:styleId="76A6406EB95D4F9A994EF4CE57197C04">
    <w:name w:val="76A6406EB95D4F9A994EF4CE57197C04"/>
  </w:style>
  <w:style w:type="paragraph" w:customStyle="1" w:styleId="051D958B51B840F19FD7616ACCABC7AE">
    <w:name w:val="051D958B51B840F19FD7616ACCABC7AE"/>
  </w:style>
  <w:style w:type="paragraph" w:customStyle="1" w:styleId="76E1E90D107E4F7AACE542CAECFAF5C8">
    <w:name w:val="76E1E90D107E4F7AACE542CAECFAF5C8"/>
  </w:style>
  <w:style w:type="paragraph" w:customStyle="1" w:styleId="14ED50F9C2C644E186783445A8D3B72A">
    <w:name w:val="14ED50F9C2C644E186783445A8D3B72A"/>
  </w:style>
  <w:style w:type="paragraph" w:customStyle="1" w:styleId="B526A04065B046A4BBD54D29ECFAA660">
    <w:name w:val="B526A04065B046A4BBD54D29ECFAA660"/>
  </w:style>
  <w:style w:type="paragraph" w:customStyle="1" w:styleId="A32ECCDD0CEC4FC6BAA593824C752FE8">
    <w:name w:val="A32ECCDD0CEC4FC6BAA593824C752FE8"/>
  </w:style>
  <w:style w:type="paragraph" w:customStyle="1" w:styleId="92126CF2C6A84914B746F82B3188158D">
    <w:name w:val="92126CF2C6A84914B746F82B3188158D"/>
  </w:style>
  <w:style w:type="paragraph" w:customStyle="1" w:styleId="9C4B12C4ACA5430CAC1547177600CAEF">
    <w:name w:val="9C4B12C4ACA5430CAC1547177600CAEF"/>
  </w:style>
  <w:style w:type="paragraph" w:customStyle="1" w:styleId="053E227574C84BB7A5E439419F44CC98">
    <w:name w:val="053E227574C84BB7A5E439419F44CC98"/>
  </w:style>
  <w:style w:type="paragraph" w:customStyle="1" w:styleId="8B4577269196497D923A1DF9FEDC9954">
    <w:name w:val="8B4577269196497D923A1DF9FEDC9954"/>
  </w:style>
  <w:style w:type="paragraph" w:customStyle="1" w:styleId="3E65741BE15F474A893025E682E15BE7">
    <w:name w:val="3E65741BE15F474A893025E682E15BE7"/>
  </w:style>
  <w:style w:type="paragraph" w:customStyle="1" w:styleId="DC7910696DFD4B04A7CFC0941E485D1C">
    <w:name w:val="DC7910696DFD4B04A7CFC0941E485D1C"/>
  </w:style>
  <w:style w:type="paragraph" w:customStyle="1" w:styleId="C0A702EC3B194587BE7D162455F3DA29">
    <w:name w:val="C0A702EC3B194587BE7D162455F3DA29"/>
  </w:style>
  <w:style w:type="paragraph" w:customStyle="1" w:styleId="C7A37CFE63B54F1790C2843AE6E5F029">
    <w:name w:val="C7A37CFE63B54F1790C2843AE6E5F029"/>
  </w:style>
  <w:style w:type="paragraph" w:customStyle="1" w:styleId="88FDA2F11BD945F78CD94FE3A6EDB36A">
    <w:name w:val="88FDA2F11BD945F78CD94FE3A6EDB36A"/>
  </w:style>
  <w:style w:type="paragraph" w:customStyle="1" w:styleId="7C2CD0905F04486DB0743E63CD9E64C2">
    <w:name w:val="7C2CD0905F04486DB0743E63CD9E64C2"/>
  </w:style>
  <w:style w:type="paragraph" w:customStyle="1" w:styleId="8D6F86134E25416D8ED24245560B5D51">
    <w:name w:val="8D6F86134E25416D8ED24245560B5D51"/>
  </w:style>
  <w:style w:type="paragraph" w:customStyle="1" w:styleId="F527C694C49E4EC8853765FE1C389599">
    <w:name w:val="F527C694C49E4EC8853765FE1C389599"/>
  </w:style>
  <w:style w:type="paragraph" w:customStyle="1" w:styleId="0D0F882A6B504E82859E8F36070D605E">
    <w:name w:val="0D0F882A6B504E82859E8F36070D605E"/>
  </w:style>
  <w:style w:type="paragraph" w:customStyle="1" w:styleId="D1EB2EB4EE4C4014BA35F14CEB1A1323">
    <w:name w:val="D1EB2EB4EE4C4014BA35F14CEB1A1323"/>
  </w:style>
  <w:style w:type="paragraph" w:customStyle="1" w:styleId="FC47473E40464479900514D9F25F9560">
    <w:name w:val="FC47473E40464479900514D9F25F9560"/>
  </w:style>
  <w:style w:type="paragraph" w:customStyle="1" w:styleId="D309168C6FFC482E8540C92A68D0EB68">
    <w:name w:val="D309168C6FFC482E8540C92A68D0EB68"/>
  </w:style>
  <w:style w:type="paragraph" w:customStyle="1" w:styleId="41A2B8B0C29E4E5DA4344871A899FEA6">
    <w:name w:val="41A2B8B0C29E4E5DA4344871A899FEA6"/>
  </w:style>
  <w:style w:type="paragraph" w:customStyle="1" w:styleId="E5FF8CAB19B540DCB114E5235FF3F7D8">
    <w:name w:val="E5FF8CAB19B540DCB114E5235FF3F7D8"/>
  </w:style>
  <w:style w:type="paragraph" w:customStyle="1" w:styleId="4169FAC89261468DB0F81BAC07F90D16">
    <w:name w:val="4169FAC89261468DB0F81BAC07F90D16"/>
    <w:rsid w:val="006429A4"/>
  </w:style>
  <w:style w:type="paragraph" w:customStyle="1" w:styleId="31F9F364ED034AE7827A24BB4046258F">
    <w:name w:val="31F9F364ED034AE7827A24BB4046258F"/>
    <w:rsid w:val="006429A4"/>
  </w:style>
  <w:style w:type="paragraph" w:customStyle="1" w:styleId="7DB345642D6D4D68B35CB34ED635CA44">
    <w:name w:val="7DB345642D6D4D68B35CB34ED635CA44"/>
    <w:rsid w:val="006429A4"/>
  </w:style>
  <w:style w:type="paragraph" w:customStyle="1" w:styleId="0945BC3F3E984706B465DAFEEBDC2D33">
    <w:name w:val="0945BC3F3E984706B465DAFEEBDC2D33"/>
    <w:rsid w:val="006429A4"/>
  </w:style>
  <w:style w:type="paragraph" w:customStyle="1" w:styleId="5C991B3EA8F94152B409538A107DB5D7">
    <w:name w:val="5C991B3EA8F94152B409538A107DB5D7"/>
    <w:rsid w:val="006429A4"/>
  </w:style>
  <w:style w:type="paragraph" w:customStyle="1" w:styleId="177BC06CB50F464CA8C75186CFD600E4">
    <w:name w:val="177BC06CB50F464CA8C75186CFD600E4"/>
    <w:rsid w:val="006429A4"/>
  </w:style>
  <w:style w:type="paragraph" w:customStyle="1" w:styleId="4DF2E6E2E2564E51AE868182F44B4C88">
    <w:name w:val="4DF2E6E2E2564E51AE868182F44B4C88"/>
    <w:rsid w:val="006429A4"/>
  </w:style>
  <w:style w:type="paragraph" w:customStyle="1" w:styleId="7148FDC13F194FD893B090D506EE8C42">
    <w:name w:val="7148FDC13F194FD893B090D506EE8C42"/>
    <w:rsid w:val="006429A4"/>
  </w:style>
  <w:style w:type="paragraph" w:customStyle="1" w:styleId="22970917B8E24396B56B0E3D28614424">
    <w:name w:val="22970917B8E24396B56B0E3D28614424"/>
    <w:rsid w:val="006429A4"/>
  </w:style>
  <w:style w:type="paragraph" w:customStyle="1" w:styleId="9DC760274A3643D99B29436C1B522CD3">
    <w:name w:val="9DC760274A3643D99B29436C1B522CD3"/>
    <w:rsid w:val="006429A4"/>
  </w:style>
  <w:style w:type="paragraph" w:customStyle="1" w:styleId="8FDFBDCF738C45A29C5DC9B6244F8327">
    <w:name w:val="8FDFBDCF738C45A29C5DC9B6244F8327"/>
    <w:rsid w:val="006429A4"/>
  </w:style>
  <w:style w:type="paragraph" w:customStyle="1" w:styleId="6379B1A191F844238C1E9292CA0A3FFF">
    <w:name w:val="6379B1A191F844238C1E9292CA0A3FFF"/>
    <w:rsid w:val="006429A4"/>
  </w:style>
  <w:style w:type="paragraph" w:customStyle="1" w:styleId="4E8F617B5FD44102B8B9FFADADF29F59">
    <w:name w:val="4E8F617B5FD44102B8B9FFADADF29F59"/>
    <w:rsid w:val="006429A4"/>
  </w:style>
  <w:style w:type="paragraph" w:customStyle="1" w:styleId="CDF80A0449614345B896EA5D88ED120E">
    <w:name w:val="CDF80A0449614345B896EA5D88ED120E"/>
    <w:rsid w:val="006429A4"/>
  </w:style>
  <w:style w:type="paragraph" w:customStyle="1" w:styleId="B2083DBDC67C4AA289FC68374F88E6B5">
    <w:name w:val="B2083DBDC67C4AA289FC68374F88E6B5"/>
    <w:rsid w:val="006429A4"/>
  </w:style>
  <w:style w:type="paragraph" w:customStyle="1" w:styleId="69110674D39D4706B050D3375A830C84">
    <w:name w:val="69110674D39D4706B050D3375A830C84"/>
    <w:rsid w:val="006429A4"/>
  </w:style>
  <w:style w:type="paragraph" w:customStyle="1" w:styleId="F6F9D948511648F9833AB2E6A02CDB51">
    <w:name w:val="F6F9D948511648F9833AB2E6A02CDB51"/>
    <w:rsid w:val="006429A4"/>
  </w:style>
  <w:style w:type="paragraph" w:customStyle="1" w:styleId="F0D9068CEE124BE68EB93997D375E40B">
    <w:name w:val="F0D9068CEE124BE68EB93997D375E40B"/>
    <w:rsid w:val="006429A4"/>
  </w:style>
  <w:style w:type="paragraph" w:customStyle="1" w:styleId="5D08A03E240D42578D475A71B4BD15C5">
    <w:name w:val="5D08A03E240D42578D475A71B4BD15C5"/>
    <w:rsid w:val="006429A4"/>
  </w:style>
  <w:style w:type="paragraph" w:customStyle="1" w:styleId="F9389B07595F4441BD6BAFA3666BA4FE">
    <w:name w:val="F9389B07595F4441BD6BAFA3666BA4FE"/>
    <w:rsid w:val="006429A4"/>
  </w:style>
  <w:style w:type="paragraph" w:customStyle="1" w:styleId="481B468B082A4C2FBF61EF5E6C5634ED">
    <w:name w:val="481B468B082A4C2FBF61EF5E6C5634ED"/>
    <w:rsid w:val="006429A4"/>
  </w:style>
  <w:style w:type="paragraph" w:customStyle="1" w:styleId="792A927E69E741B2A0E71CEDD410BD1C">
    <w:name w:val="792A927E69E741B2A0E71CEDD410BD1C"/>
    <w:rsid w:val="006429A4"/>
  </w:style>
  <w:style w:type="paragraph" w:customStyle="1" w:styleId="1F28480A904C412F890D9308C3BCA251">
    <w:name w:val="1F28480A904C412F890D9308C3BCA251"/>
    <w:rsid w:val="006429A4"/>
  </w:style>
  <w:style w:type="paragraph" w:customStyle="1" w:styleId="77DBBAACD7384C9990A418D889C1D8D1">
    <w:name w:val="77DBBAACD7384C9990A418D889C1D8D1"/>
    <w:rsid w:val="006429A4"/>
  </w:style>
  <w:style w:type="paragraph" w:customStyle="1" w:styleId="CAB7F22348F74ABD938E61398D3CE1F6">
    <w:name w:val="CAB7F22348F74ABD938E61398D3CE1F6"/>
    <w:rsid w:val="006429A4"/>
  </w:style>
  <w:style w:type="paragraph" w:customStyle="1" w:styleId="09942AAA15B8444B878BBD801420ECE5">
    <w:name w:val="09942AAA15B8444B878BBD801420ECE5"/>
    <w:rsid w:val="006429A4"/>
  </w:style>
  <w:style w:type="paragraph" w:customStyle="1" w:styleId="ED91C688A9544B9D804B0D588ECA41BC">
    <w:name w:val="ED91C688A9544B9D804B0D588ECA41BC"/>
    <w:rsid w:val="006429A4"/>
  </w:style>
  <w:style w:type="paragraph" w:customStyle="1" w:styleId="6866BC944891412CAD8D21C475119D88">
    <w:name w:val="6866BC944891412CAD8D21C475119D88"/>
    <w:rsid w:val="006429A4"/>
  </w:style>
  <w:style w:type="paragraph" w:customStyle="1" w:styleId="F24529C54B62499B92E174BB1DA57A44">
    <w:name w:val="F24529C54B62499B92E174BB1DA57A44"/>
    <w:rsid w:val="006429A4"/>
  </w:style>
  <w:style w:type="paragraph" w:customStyle="1" w:styleId="CF5A6DAEA45C45118C2B720E5F838D5A">
    <w:name w:val="CF5A6DAEA45C45118C2B720E5F838D5A"/>
    <w:rsid w:val="006429A4"/>
  </w:style>
  <w:style w:type="paragraph" w:customStyle="1" w:styleId="9F6DF69EDD3B4CA481370A202DBEA686">
    <w:name w:val="9F6DF69EDD3B4CA481370A202DBEA686"/>
    <w:rsid w:val="006429A4"/>
  </w:style>
  <w:style w:type="paragraph" w:customStyle="1" w:styleId="EF5E7A63FA0B4C2A8A62F00CB43E8C25">
    <w:name w:val="EF5E7A63FA0B4C2A8A62F00CB43E8C25"/>
    <w:rsid w:val="006429A4"/>
  </w:style>
  <w:style w:type="paragraph" w:customStyle="1" w:styleId="BA06A1B4212C40F5BE77BCE8B64A7AEE">
    <w:name w:val="BA06A1B4212C40F5BE77BCE8B64A7AEE"/>
    <w:rsid w:val="006429A4"/>
  </w:style>
  <w:style w:type="paragraph" w:customStyle="1" w:styleId="894FFB85972A435CA7DFF29A9C4960DB">
    <w:name w:val="894FFB85972A435CA7DFF29A9C4960DB"/>
    <w:rsid w:val="006429A4"/>
  </w:style>
  <w:style w:type="paragraph" w:customStyle="1" w:styleId="829E54F2B0B14A9E81F246748435F302">
    <w:name w:val="829E54F2B0B14A9E81F246748435F302"/>
    <w:rsid w:val="006429A4"/>
  </w:style>
  <w:style w:type="paragraph" w:customStyle="1" w:styleId="1427FB3C6EBD4F84BD3B9528F52E7953">
    <w:name w:val="1427FB3C6EBD4F84BD3B9528F52E7953"/>
    <w:rsid w:val="006429A4"/>
  </w:style>
  <w:style w:type="paragraph" w:customStyle="1" w:styleId="C144257C5AC04CAD874173E25810D1D2">
    <w:name w:val="C144257C5AC04CAD874173E25810D1D2"/>
    <w:rsid w:val="006429A4"/>
  </w:style>
  <w:style w:type="paragraph" w:customStyle="1" w:styleId="90ED8528237E4F05BD2EC772FDC50DA4">
    <w:name w:val="90ED8528237E4F05BD2EC772FDC50DA4"/>
    <w:rsid w:val="006429A4"/>
  </w:style>
  <w:style w:type="paragraph" w:customStyle="1" w:styleId="055A285BA264472194A677BDF2E61C32">
    <w:name w:val="055A285BA264472194A677BDF2E61C32"/>
    <w:rsid w:val="006429A4"/>
  </w:style>
  <w:style w:type="paragraph" w:customStyle="1" w:styleId="047990B31DF043428575EC2EC1C6B799">
    <w:name w:val="047990B31DF043428575EC2EC1C6B799"/>
    <w:rsid w:val="006429A4"/>
  </w:style>
  <w:style w:type="paragraph" w:customStyle="1" w:styleId="B832FE037B194A628D449348A4A4083F">
    <w:name w:val="B832FE037B194A628D449348A4A4083F"/>
    <w:rsid w:val="006429A4"/>
  </w:style>
  <w:style w:type="paragraph" w:customStyle="1" w:styleId="CB6942978A804F50A5E4C8D96C7CDB14">
    <w:name w:val="CB6942978A804F50A5E4C8D96C7CDB14"/>
    <w:rsid w:val="006429A4"/>
  </w:style>
  <w:style w:type="paragraph" w:customStyle="1" w:styleId="77F5AF241E9444A38C7C4DFE641E2721">
    <w:name w:val="77F5AF241E9444A38C7C4DFE641E2721"/>
    <w:rsid w:val="006429A4"/>
  </w:style>
  <w:style w:type="paragraph" w:customStyle="1" w:styleId="2EC8D74B52B04FB9A35E42946714D765">
    <w:name w:val="2EC8D74B52B04FB9A35E42946714D765"/>
    <w:rsid w:val="006429A4"/>
  </w:style>
  <w:style w:type="paragraph" w:customStyle="1" w:styleId="1D3171516C3A4677B283A20411660BF2">
    <w:name w:val="1D3171516C3A4677B283A20411660BF2"/>
    <w:rsid w:val="006429A4"/>
  </w:style>
  <w:style w:type="paragraph" w:customStyle="1" w:styleId="725E7F5C16704D4089952EBF9679889C">
    <w:name w:val="725E7F5C16704D4089952EBF9679889C"/>
    <w:rsid w:val="006429A4"/>
  </w:style>
  <w:style w:type="paragraph" w:customStyle="1" w:styleId="45F526A3AB92471EBAF8A6F0FA541714">
    <w:name w:val="45F526A3AB92471EBAF8A6F0FA541714"/>
    <w:rsid w:val="006429A4"/>
  </w:style>
  <w:style w:type="paragraph" w:customStyle="1" w:styleId="2D1457D4DAF64DA2A3D8CE8C20717B95">
    <w:name w:val="2D1457D4DAF64DA2A3D8CE8C20717B95"/>
    <w:rsid w:val="006429A4"/>
  </w:style>
  <w:style w:type="paragraph" w:customStyle="1" w:styleId="95BE4A0DA52549E79FA0597EA2F08BE4">
    <w:name w:val="95BE4A0DA52549E79FA0597EA2F08BE4"/>
    <w:rsid w:val="006429A4"/>
  </w:style>
  <w:style w:type="paragraph" w:customStyle="1" w:styleId="66BF83A75E634B97B75074508C5BF3DC">
    <w:name w:val="66BF83A75E634B97B75074508C5BF3DC"/>
    <w:rsid w:val="006429A4"/>
  </w:style>
  <w:style w:type="paragraph" w:customStyle="1" w:styleId="560EBCBFECFF47E28DC63D2E2DE14551">
    <w:name w:val="560EBCBFECFF47E28DC63D2E2DE14551"/>
    <w:rsid w:val="006429A4"/>
  </w:style>
  <w:style w:type="paragraph" w:customStyle="1" w:styleId="4115839FE50444F391E3038E0D074E3E">
    <w:name w:val="4115839FE50444F391E3038E0D074E3E"/>
    <w:rsid w:val="006429A4"/>
  </w:style>
  <w:style w:type="paragraph" w:customStyle="1" w:styleId="78DB4353F63648AFA7E5F88106F846D7">
    <w:name w:val="78DB4353F63648AFA7E5F88106F846D7"/>
    <w:rsid w:val="006429A4"/>
  </w:style>
  <w:style w:type="paragraph" w:customStyle="1" w:styleId="DA24D098874B436EB5159BA6CD15F620">
    <w:name w:val="DA24D098874B436EB5159BA6CD15F620"/>
    <w:rsid w:val="006429A4"/>
  </w:style>
  <w:style w:type="paragraph" w:customStyle="1" w:styleId="421122E0586C458B91CAAAE8909700D0">
    <w:name w:val="421122E0586C458B91CAAAE8909700D0"/>
    <w:rsid w:val="006429A4"/>
  </w:style>
  <w:style w:type="paragraph" w:customStyle="1" w:styleId="B34532AD3E4541D3BB79D584432D87CC">
    <w:name w:val="B34532AD3E4541D3BB79D584432D87CC"/>
    <w:rsid w:val="006429A4"/>
  </w:style>
  <w:style w:type="paragraph" w:customStyle="1" w:styleId="075D46BC1AA44BEE9B41B57075A2888F">
    <w:name w:val="075D46BC1AA44BEE9B41B57075A2888F"/>
    <w:rsid w:val="006429A4"/>
  </w:style>
  <w:style w:type="paragraph" w:customStyle="1" w:styleId="3820339D97B340B794FCE758EFC250AE">
    <w:name w:val="3820339D97B340B794FCE758EFC250AE"/>
    <w:rsid w:val="006429A4"/>
  </w:style>
  <w:style w:type="paragraph" w:customStyle="1" w:styleId="4899AFA9A99748959EACB03AAFB71E36">
    <w:name w:val="4899AFA9A99748959EACB03AAFB71E36"/>
    <w:rsid w:val="006429A4"/>
  </w:style>
  <w:style w:type="paragraph" w:customStyle="1" w:styleId="71F479C59E9F473BAC3D0B3CFEE1DFC2">
    <w:name w:val="71F479C59E9F473BAC3D0B3CFEE1DFC2"/>
    <w:rsid w:val="006429A4"/>
  </w:style>
  <w:style w:type="paragraph" w:customStyle="1" w:styleId="9CF57D6D106248DAAF28A788B2ACEA3E">
    <w:name w:val="9CF57D6D106248DAAF28A788B2ACEA3E"/>
    <w:rsid w:val="006429A4"/>
  </w:style>
  <w:style w:type="paragraph" w:customStyle="1" w:styleId="CFC7DA6BC95F4089AA05B9ECAEA03A34">
    <w:name w:val="CFC7DA6BC95F4089AA05B9ECAEA03A34"/>
    <w:rsid w:val="006429A4"/>
  </w:style>
  <w:style w:type="paragraph" w:customStyle="1" w:styleId="E8C7D5504D5A43F59B402FB39FBD596D">
    <w:name w:val="E8C7D5504D5A43F59B402FB39FBD596D"/>
    <w:rsid w:val="006429A4"/>
  </w:style>
  <w:style w:type="paragraph" w:customStyle="1" w:styleId="9FED57DF279142DE9006BC091376E1F0">
    <w:name w:val="9FED57DF279142DE9006BC091376E1F0"/>
    <w:rsid w:val="006429A4"/>
  </w:style>
  <w:style w:type="paragraph" w:customStyle="1" w:styleId="4F62C1F29B5344D38260CFB6C269091B">
    <w:name w:val="4F62C1F29B5344D38260CFB6C269091B"/>
    <w:rsid w:val="006429A4"/>
  </w:style>
  <w:style w:type="paragraph" w:customStyle="1" w:styleId="96DB51A565D2497DBEB6912D804B5801">
    <w:name w:val="96DB51A565D2497DBEB6912D804B5801"/>
    <w:rsid w:val="006429A4"/>
  </w:style>
  <w:style w:type="paragraph" w:customStyle="1" w:styleId="CCE4C3D350674296B382054E37D3DA59">
    <w:name w:val="CCE4C3D350674296B382054E37D3DA59"/>
    <w:rsid w:val="006429A4"/>
  </w:style>
  <w:style w:type="paragraph" w:customStyle="1" w:styleId="C220D675F54148E79643CBBA4DC158B2">
    <w:name w:val="C220D675F54148E79643CBBA4DC158B2"/>
    <w:rsid w:val="006429A4"/>
  </w:style>
  <w:style w:type="paragraph" w:customStyle="1" w:styleId="51CB0730A888405997C9FDCEF6037A18">
    <w:name w:val="51CB0730A888405997C9FDCEF6037A18"/>
    <w:rsid w:val="006429A4"/>
  </w:style>
  <w:style w:type="paragraph" w:customStyle="1" w:styleId="CE6BD915E02845B6B688C160E65631BC">
    <w:name w:val="CE6BD915E02845B6B688C160E65631BC"/>
    <w:rsid w:val="006429A4"/>
  </w:style>
  <w:style w:type="paragraph" w:customStyle="1" w:styleId="41F4A383E8144C0BA3ACD2910DF9648D">
    <w:name w:val="41F4A383E8144C0BA3ACD2910DF9648D"/>
    <w:rsid w:val="006429A4"/>
  </w:style>
  <w:style w:type="paragraph" w:customStyle="1" w:styleId="C9BD4A198A4543F88609E8FCA0C7A5E9">
    <w:name w:val="C9BD4A198A4543F88609E8FCA0C7A5E9"/>
    <w:rsid w:val="006429A4"/>
  </w:style>
  <w:style w:type="paragraph" w:customStyle="1" w:styleId="E898E46FB0674CE9BEDBDD6943AD30BC">
    <w:name w:val="E898E46FB0674CE9BEDBDD6943AD30BC"/>
    <w:rsid w:val="006429A4"/>
  </w:style>
  <w:style w:type="paragraph" w:customStyle="1" w:styleId="3A4D7249019941F18A7CB11C31DD44CD">
    <w:name w:val="3A4D7249019941F18A7CB11C31DD44CD"/>
    <w:rsid w:val="006429A4"/>
  </w:style>
  <w:style w:type="paragraph" w:customStyle="1" w:styleId="3C2324F53C314DBAABB74C5F40942870">
    <w:name w:val="3C2324F53C314DBAABB74C5F40942870"/>
    <w:rsid w:val="006429A4"/>
  </w:style>
  <w:style w:type="paragraph" w:customStyle="1" w:styleId="30E7AF07049A4157A4FF552A34095D7A">
    <w:name w:val="30E7AF07049A4157A4FF552A34095D7A"/>
    <w:rsid w:val="006429A4"/>
  </w:style>
  <w:style w:type="paragraph" w:customStyle="1" w:styleId="B09B4EB723FE4773AB59F5F72AAA02AF">
    <w:name w:val="B09B4EB723FE4773AB59F5F72AAA02AF"/>
    <w:rsid w:val="006429A4"/>
  </w:style>
  <w:style w:type="paragraph" w:customStyle="1" w:styleId="86F18203542346EBBEECACDF2EE42195">
    <w:name w:val="86F18203542346EBBEECACDF2EE42195"/>
    <w:rsid w:val="006429A4"/>
  </w:style>
  <w:style w:type="paragraph" w:customStyle="1" w:styleId="4A55F25E59FE4F8199F2B42D2E8F3D89">
    <w:name w:val="4A55F25E59FE4F8199F2B42D2E8F3D89"/>
    <w:rsid w:val="006429A4"/>
  </w:style>
  <w:style w:type="paragraph" w:customStyle="1" w:styleId="D2C1A493085240E9B41A7016EC7858EB">
    <w:name w:val="D2C1A493085240E9B41A7016EC7858EB"/>
    <w:rsid w:val="006429A4"/>
  </w:style>
  <w:style w:type="paragraph" w:customStyle="1" w:styleId="E703644F8AD34CCC9D2DA5C87FA7F96D">
    <w:name w:val="E703644F8AD34CCC9D2DA5C87FA7F96D"/>
    <w:rsid w:val="006429A4"/>
  </w:style>
  <w:style w:type="paragraph" w:customStyle="1" w:styleId="E8B2816B2B494F348EF6AA7B08187108">
    <w:name w:val="E8B2816B2B494F348EF6AA7B08187108"/>
    <w:rsid w:val="006429A4"/>
  </w:style>
  <w:style w:type="paragraph" w:customStyle="1" w:styleId="CAEA96882A274F77B6D2E274F549AFCC">
    <w:name w:val="CAEA96882A274F77B6D2E274F549AFCC"/>
    <w:rsid w:val="006429A4"/>
  </w:style>
  <w:style w:type="paragraph" w:customStyle="1" w:styleId="CA70BA22499341888863CD15B961E280">
    <w:name w:val="CA70BA22499341888863CD15B961E280"/>
    <w:rsid w:val="006429A4"/>
  </w:style>
  <w:style w:type="paragraph" w:customStyle="1" w:styleId="00C78FEC149F44C8B89BC296039CC9CA">
    <w:name w:val="00C78FEC149F44C8B89BC296039CC9CA"/>
    <w:rsid w:val="006429A4"/>
  </w:style>
  <w:style w:type="paragraph" w:customStyle="1" w:styleId="4D501DCC6D4A46E3BAA2A2A273687994">
    <w:name w:val="4D501DCC6D4A46E3BAA2A2A273687994"/>
    <w:rsid w:val="006429A4"/>
  </w:style>
  <w:style w:type="paragraph" w:customStyle="1" w:styleId="807D6D6A32FB42F99128B96D31543CA5">
    <w:name w:val="807D6D6A32FB42F99128B96D31543CA5"/>
    <w:rsid w:val="006429A4"/>
  </w:style>
  <w:style w:type="paragraph" w:customStyle="1" w:styleId="625106620D774FC7868E0EF84E3DBD78">
    <w:name w:val="625106620D774FC7868E0EF84E3DBD78"/>
    <w:rsid w:val="006429A4"/>
  </w:style>
  <w:style w:type="paragraph" w:customStyle="1" w:styleId="69755ED303E24EB3B183E80C31F31D88">
    <w:name w:val="69755ED303E24EB3B183E80C31F31D88"/>
    <w:rsid w:val="006429A4"/>
  </w:style>
  <w:style w:type="paragraph" w:customStyle="1" w:styleId="A41ED9BE72C24E398736EA645990B19D">
    <w:name w:val="A41ED9BE72C24E398736EA645990B19D"/>
    <w:rsid w:val="006429A4"/>
  </w:style>
  <w:style w:type="paragraph" w:customStyle="1" w:styleId="01CB0E229AE7416481652CE2DEB7A5EF">
    <w:name w:val="01CB0E229AE7416481652CE2DEB7A5EF"/>
    <w:rsid w:val="006429A4"/>
  </w:style>
  <w:style w:type="paragraph" w:customStyle="1" w:styleId="39135082828F47CC8AE649CBD324A18F">
    <w:name w:val="39135082828F47CC8AE649CBD324A18F"/>
    <w:rsid w:val="006429A4"/>
  </w:style>
  <w:style w:type="paragraph" w:customStyle="1" w:styleId="4990026136654388BFC3BCE33FF89F68">
    <w:name w:val="4990026136654388BFC3BCE33FF89F68"/>
    <w:rsid w:val="006429A4"/>
  </w:style>
  <w:style w:type="paragraph" w:customStyle="1" w:styleId="06A7E4D819534191A9648EE5DBCCDDFF">
    <w:name w:val="06A7E4D819534191A9648EE5DBCCDDFF"/>
    <w:rsid w:val="006429A4"/>
  </w:style>
  <w:style w:type="paragraph" w:customStyle="1" w:styleId="8C03BE24C26548B0BDFF547F0FBD9EEB">
    <w:name w:val="8C03BE24C26548B0BDFF547F0FBD9EEB"/>
    <w:rsid w:val="006429A4"/>
  </w:style>
  <w:style w:type="paragraph" w:customStyle="1" w:styleId="5B2AB9AED95A4868B47D00C97CAB0979">
    <w:name w:val="5B2AB9AED95A4868B47D00C97CAB0979"/>
    <w:rsid w:val="006429A4"/>
  </w:style>
  <w:style w:type="paragraph" w:customStyle="1" w:styleId="C206AE6B06D34EE6A2B54389A0450904">
    <w:name w:val="C206AE6B06D34EE6A2B54389A0450904"/>
    <w:rsid w:val="006429A4"/>
  </w:style>
  <w:style w:type="paragraph" w:customStyle="1" w:styleId="EC640D315DCB42A0AE2F1F96B2978860">
    <w:name w:val="EC640D315DCB42A0AE2F1F96B2978860"/>
    <w:rsid w:val="006429A4"/>
  </w:style>
  <w:style w:type="paragraph" w:customStyle="1" w:styleId="D4C9B997F9ED4DEEB6B0AB7F64747AE1">
    <w:name w:val="D4C9B997F9ED4DEEB6B0AB7F64747AE1"/>
    <w:rsid w:val="006429A4"/>
  </w:style>
  <w:style w:type="paragraph" w:customStyle="1" w:styleId="EDD6C7AE276B432F8B4EC103AEC30991">
    <w:name w:val="EDD6C7AE276B432F8B4EC103AEC30991"/>
    <w:rsid w:val="006429A4"/>
  </w:style>
  <w:style w:type="paragraph" w:customStyle="1" w:styleId="7F406170CD6848A99B89B4BC4B5C5C64">
    <w:name w:val="7F406170CD6848A99B89B4BC4B5C5C64"/>
    <w:rsid w:val="006429A4"/>
  </w:style>
  <w:style w:type="paragraph" w:customStyle="1" w:styleId="3F65F434813343E4BE10B01E53CF3CF8">
    <w:name w:val="3F65F434813343E4BE10B01E53CF3CF8"/>
    <w:rsid w:val="006429A4"/>
  </w:style>
  <w:style w:type="paragraph" w:customStyle="1" w:styleId="97FD800CF2E54FCCA869C2B825249A86">
    <w:name w:val="97FD800CF2E54FCCA869C2B825249A86"/>
    <w:rsid w:val="006429A4"/>
  </w:style>
  <w:style w:type="paragraph" w:customStyle="1" w:styleId="D275D1BC870E4FEFA644FDDC5258466C">
    <w:name w:val="D275D1BC870E4FEFA644FDDC5258466C"/>
    <w:rsid w:val="006429A4"/>
  </w:style>
  <w:style w:type="paragraph" w:customStyle="1" w:styleId="30EBEC95326A49DEAAC884D6632A0C54">
    <w:name w:val="30EBEC95326A49DEAAC884D6632A0C54"/>
    <w:rsid w:val="006429A4"/>
  </w:style>
  <w:style w:type="paragraph" w:customStyle="1" w:styleId="B8643F1578D449578193B494F93B5B53">
    <w:name w:val="B8643F1578D449578193B494F93B5B53"/>
    <w:rsid w:val="006429A4"/>
  </w:style>
  <w:style w:type="paragraph" w:customStyle="1" w:styleId="3B1C2104D3AC491AB74D6A09D0025B5D">
    <w:name w:val="3B1C2104D3AC491AB74D6A09D0025B5D"/>
    <w:rsid w:val="006429A4"/>
  </w:style>
  <w:style w:type="paragraph" w:customStyle="1" w:styleId="68D6127400584FA7A14553062D4120C5">
    <w:name w:val="68D6127400584FA7A14553062D4120C5"/>
    <w:rsid w:val="006429A4"/>
  </w:style>
  <w:style w:type="paragraph" w:customStyle="1" w:styleId="6DDE2986BBC14B42AACB691978560453">
    <w:name w:val="6DDE2986BBC14B42AACB691978560453"/>
    <w:rsid w:val="006429A4"/>
  </w:style>
  <w:style w:type="paragraph" w:customStyle="1" w:styleId="4AC6450A54FC4753B42D37C08AD3E0BC">
    <w:name w:val="4AC6450A54FC4753B42D37C08AD3E0BC"/>
    <w:rsid w:val="006429A4"/>
  </w:style>
  <w:style w:type="paragraph" w:customStyle="1" w:styleId="755484B7655B40DF8D0CD601AB96DAA8">
    <w:name w:val="755484B7655B40DF8D0CD601AB96DAA8"/>
    <w:rsid w:val="006429A4"/>
  </w:style>
  <w:style w:type="paragraph" w:customStyle="1" w:styleId="6FB4811B920741A38AE887EB53AAE37B">
    <w:name w:val="6FB4811B920741A38AE887EB53AAE37B"/>
    <w:rsid w:val="006429A4"/>
  </w:style>
  <w:style w:type="paragraph" w:customStyle="1" w:styleId="F41A6A9F84E74AFF8D11A6CDAC3631D3">
    <w:name w:val="F41A6A9F84E74AFF8D11A6CDAC3631D3"/>
    <w:rsid w:val="006429A4"/>
  </w:style>
  <w:style w:type="paragraph" w:customStyle="1" w:styleId="D7C8010186DC4F388C2AA3098F828BD4">
    <w:name w:val="D7C8010186DC4F388C2AA3098F828BD4"/>
    <w:rsid w:val="006429A4"/>
  </w:style>
  <w:style w:type="paragraph" w:customStyle="1" w:styleId="35EBF56F3C8A442D99E068C5C755728C">
    <w:name w:val="35EBF56F3C8A442D99E068C5C755728C"/>
    <w:rsid w:val="006429A4"/>
  </w:style>
  <w:style w:type="paragraph" w:customStyle="1" w:styleId="B4F40C8CB70B44FDB8E8F9FE465A55F4">
    <w:name w:val="B4F40C8CB70B44FDB8E8F9FE465A55F4"/>
    <w:rsid w:val="006429A4"/>
  </w:style>
  <w:style w:type="paragraph" w:customStyle="1" w:styleId="2F4B5E62D24A4E81B93E5BB8AD03161D">
    <w:name w:val="2F4B5E62D24A4E81B93E5BB8AD03161D"/>
    <w:rsid w:val="006429A4"/>
  </w:style>
  <w:style w:type="paragraph" w:customStyle="1" w:styleId="AF89C76C427645F686E0857CFAB7D93E">
    <w:name w:val="AF89C76C427645F686E0857CFAB7D93E"/>
    <w:rsid w:val="006429A4"/>
  </w:style>
  <w:style w:type="paragraph" w:customStyle="1" w:styleId="C36C78E9BC554F3BBBD19D9E1DD13457">
    <w:name w:val="C36C78E9BC554F3BBBD19D9E1DD13457"/>
    <w:rsid w:val="006429A4"/>
  </w:style>
  <w:style w:type="paragraph" w:customStyle="1" w:styleId="BB78F235FC564FFB81B72F0B77DFA048">
    <w:name w:val="BB78F235FC564FFB81B72F0B77DFA048"/>
    <w:rsid w:val="006429A4"/>
  </w:style>
  <w:style w:type="paragraph" w:customStyle="1" w:styleId="10EF9FBFE68448378309FC646DD08455">
    <w:name w:val="10EF9FBFE68448378309FC646DD08455"/>
    <w:rsid w:val="006429A4"/>
  </w:style>
  <w:style w:type="paragraph" w:customStyle="1" w:styleId="AE141EC551824CE5BE185188355654C9">
    <w:name w:val="AE141EC551824CE5BE185188355654C9"/>
    <w:rsid w:val="006429A4"/>
  </w:style>
  <w:style w:type="paragraph" w:customStyle="1" w:styleId="725C2BF310564CD8B32EE20805C4AA02">
    <w:name w:val="725C2BF310564CD8B32EE20805C4AA02"/>
    <w:rsid w:val="006429A4"/>
  </w:style>
  <w:style w:type="paragraph" w:customStyle="1" w:styleId="C55F47173B814AA98C673592CBED6C6C">
    <w:name w:val="C55F47173B814AA98C673592CBED6C6C"/>
    <w:rsid w:val="006429A4"/>
  </w:style>
  <w:style w:type="paragraph" w:customStyle="1" w:styleId="0EFE3F5066384C74AEF731FFDE8BB029">
    <w:name w:val="0EFE3F5066384C74AEF731FFDE8BB029"/>
    <w:rsid w:val="006429A4"/>
  </w:style>
  <w:style w:type="paragraph" w:customStyle="1" w:styleId="CBCD234B02584B2380CAA75D14413256">
    <w:name w:val="CBCD234B02584B2380CAA75D14413256"/>
    <w:rsid w:val="006429A4"/>
  </w:style>
  <w:style w:type="paragraph" w:customStyle="1" w:styleId="460FAC9510794E0DB2B7B5EEBF7F7C31">
    <w:name w:val="460FAC9510794E0DB2B7B5EEBF7F7C31"/>
    <w:rsid w:val="006429A4"/>
  </w:style>
  <w:style w:type="paragraph" w:customStyle="1" w:styleId="0780832719084EE080ADD8B4EEC711C2">
    <w:name w:val="0780832719084EE080ADD8B4EEC711C2"/>
    <w:rsid w:val="006429A4"/>
  </w:style>
  <w:style w:type="paragraph" w:customStyle="1" w:styleId="F95A3E3E76B1422C9528387BB153ADB1">
    <w:name w:val="F95A3E3E76B1422C9528387BB153ADB1"/>
    <w:rsid w:val="006429A4"/>
  </w:style>
  <w:style w:type="paragraph" w:customStyle="1" w:styleId="60D224489C99411EA16E38786F75CF7F">
    <w:name w:val="60D224489C99411EA16E38786F75CF7F"/>
    <w:rsid w:val="006429A4"/>
  </w:style>
  <w:style w:type="paragraph" w:customStyle="1" w:styleId="EB1F8D0BDC8B47CAA60C0FCE0179A1DA">
    <w:name w:val="EB1F8D0BDC8B47CAA60C0FCE0179A1DA"/>
    <w:rsid w:val="006429A4"/>
  </w:style>
  <w:style w:type="paragraph" w:customStyle="1" w:styleId="5B5868E213AB45F694CE2FB994FF4568">
    <w:name w:val="5B5868E213AB45F694CE2FB994FF4568"/>
    <w:rsid w:val="006429A4"/>
  </w:style>
  <w:style w:type="paragraph" w:customStyle="1" w:styleId="CA7B3F4AA06E495B819F09988FAB2687">
    <w:name w:val="CA7B3F4AA06E495B819F09988FAB2687"/>
    <w:rsid w:val="006429A4"/>
  </w:style>
  <w:style w:type="paragraph" w:customStyle="1" w:styleId="7DFF753F943342138492214096290416">
    <w:name w:val="7DFF753F943342138492214096290416"/>
    <w:rsid w:val="006429A4"/>
  </w:style>
  <w:style w:type="paragraph" w:customStyle="1" w:styleId="9E95D6ADB5C3434BA4CF8585E1AF4A73">
    <w:name w:val="9E95D6ADB5C3434BA4CF8585E1AF4A73"/>
    <w:rsid w:val="006429A4"/>
  </w:style>
  <w:style w:type="paragraph" w:customStyle="1" w:styleId="F4F734EE9AEE4F908FC765895C76303F">
    <w:name w:val="F4F734EE9AEE4F908FC765895C76303F"/>
    <w:rsid w:val="006429A4"/>
  </w:style>
  <w:style w:type="paragraph" w:customStyle="1" w:styleId="083F6F78CF8D4CAD9E6A3719101B5194">
    <w:name w:val="083F6F78CF8D4CAD9E6A3719101B5194"/>
    <w:rsid w:val="006429A4"/>
  </w:style>
  <w:style w:type="paragraph" w:customStyle="1" w:styleId="A9FC03935C9C45F6A4474F0533ED319A">
    <w:name w:val="A9FC03935C9C45F6A4474F0533ED319A"/>
    <w:rsid w:val="006429A4"/>
  </w:style>
  <w:style w:type="paragraph" w:customStyle="1" w:styleId="FF1915F049EB488986250A498C5BF073">
    <w:name w:val="FF1915F049EB488986250A498C5BF073"/>
    <w:rsid w:val="006429A4"/>
  </w:style>
  <w:style w:type="paragraph" w:customStyle="1" w:styleId="5CE35ED9C1954549B5159143DD67F629">
    <w:name w:val="5CE35ED9C1954549B5159143DD67F629"/>
    <w:rsid w:val="006429A4"/>
  </w:style>
  <w:style w:type="paragraph" w:customStyle="1" w:styleId="3446E303887D47A885BE812BCF17DF59">
    <w:name w:val="3446E303887D47A885BE812BCF17DF59"/>
    <w:rsid w:val="006429A4"/>
  </w:style>
  <w:style w:type="paragraph" w:customStyle="1" w:styleId="698C201898954C21BED1FBE73406CE6B">
    <w:name w:val="698C201898954C21BED1FBE73406CE6B"/>
    <w:rsid w:val="006429A4"/>
  </w:style>
  <w:style w:type="paragraph" w:customStyle="1" w:styleId="C899A64DA05242FD9DAD4F500FE8320D">
    <w:name w:val="C899A64DA05242FD9DAD4F500FE8320D"/>
    <w:rsid w:val="006429A4"/>
  </w:style>
  <w:style w:type="paragraph" w:customStyle="1" w:styleId="1271FE5AD5DF47FD83FD5BD94BFEFFA8">
    <w:name w:val="1271FE5AD5DF47FD83FD5BD94BFEFFA8"/>
    <w:rsid w:val="006429A4"/>
  </w:style>
  <w:style w:type="paragraph" w:customStyle="1" w:styleId="855F8439E71B47788CD2C5526BACAF19">
    <w:name w:val="855F8439E71B47788CD2C5526BACAF19"/>
    <w:rsid w:val="006429A4"/>
  </w:style>
  <w:style w:type="paragraph" w:customStyle="1" w:styleId="9D52DF9E1AB14C8598DC79EA1F927100">
    <w:name w:val="9D52DF9E1AB14C8598DC79EA1F927100"/>
    <w:rsid w:val="006429A4"/>
  </w:style>
  <w:style w:type="paragraph" w:customStyle="1" w:styleId="8B34B8CEA253473396CE126791520910">
    <w:name w:val="8B34B8CEA253473396CE126791520910"/>
    <w:rsid w:val="006429A4"/>
  </w:style>
  <w:style w:type="paragraph" w:customStyle="1" w:styleId="C4CB6897D3E14D29975B1054CD4B0AD4">
    <w:name w:val="C4CB6897D3E14D29975B1054CD4B0AD4"/>
    <w:rsid w:val="006429A4"/>
  </w:style>
  <w:style w:type="paragraph" w:customStyle="1" w:styleId="55FF7696ACE34691A1B6442377C1B5B9">
    <w:name w:val="55FF7696ACE34691A1B6442377C1B5B9"/>
    <w:rsid w:val="006429A4"/>
  </w:style>
  <w:style w:type="paragraph" w:customStyle="1" w:styleId="82815E2C8DB1459B88FCA05504F74885">
    <w:name w:val="82815E2C8DB1459B88FCA05504F74885"/>
    <w:rsid w:val="006429A4"/>
  </w:style>
  <w:style w:type="paragraph" w:customStyle="1" w:styleId="1A4157B0BBD643DE813AD6F23E6EB4DF">
    <w:name w:val="1A4157B0BBD643DE813AD6F23E6EB4DF"/>
    <w:rsid w:val="006429A4"/>
  </w:style>
  <w:style w:type="paragraph" w:customStyle="1" w:styleId="5812A25F875E4ABDBF61B591EEAC0138">
    <w:name w:val="5812A25F875E4ABDBF61B591EEAC0138"/>
    <w:rsid w:val="006429A4"/>
  </w:style>
  <w:style w:type="paragraph" w:customStyle="1" w:styleId="E52F2CCB92464C85B4BC4531E09CE7A7">
    <w:name w:val="E52F2CCB92464C85B4BC4531E09CE7A7"/>
    <w:rsid w:val="006429A4"/>
  </w:style>
  <w:style w:type="paragraph" w:customStyle="1" w:styleId="25A2306496B747EEB312F8FFA25A2E3F">
    <w:name w:val="25A2306496B747EEB312F8FFA25A2E3F"/>
    <w:rsid w:val="006429A4"/>
  </w:style>
  <w:style w:type="paragraph" w:customStyle="1" w:styleId="9FE439B8C1BF4744B04711A3876E6D38">
    <w:name w:val="9FE439B8C1BF4744B04711A3876E6D38"/>
    <w:rsid w:val="006429A4"/>
  </w:style>
  <w:style w:type="paragraph" w:customStyle="1" w:styleId="2665A134B28A4631B3E9F13F7FED3EFC">
    <w:name w:val="2665A134B28A4631B3E9F13F7FED3EFC"/>
    <w:rsid w:val="006429A4"/>
  </w:style>
  <w:style w:type="paragraph" w:customStyle="1" w:styleId="59EF50AD0774435C8D0DA10818DD31C0">
    <w:name w:val="59EF50AD0774435C8D0DA10818DD31C0"/>
    <w:rsid w:val="006429A4"/>
  </w:style>
  <w:style w:type="paragraph" w:customStyle="1" w:styleId="CB13B5B1FF3245939739B1A98D98E3F3">
    <w:name w:val="CB13B5B1FF3245939739B1A98D98E3F3"/>
    <w:rsid w:val="006429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D2C8-6850-4290-ADCF-6EF21E5F611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1DC95FE-2BE6-460C-9B2E-B7960BEA6B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2189-D211-4EF3-B5FA-5B78FBAFE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555829-7044-44E2-993C-89F218F35C2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multi-page resume.dotx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2023-08-08T10:26:00Z</dcterms:created>
  <dcterms:modified xsi:type="dcterms:W3CDTF">2023-08-08T11:24:00Z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2023-08-08T10:41:24Z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7d4840c6-07d8-40c5-9c14-4a66fee0631c</vt:lpwstr>
  </property>
  <property fmtid="{D5CDD505-2E9C-101B-9397-08002B2CF9AE}" pid="8" name="MSIP_Label_defa4170-0d19-0005-0004-bc88714345d2_ActionId">
    <vt:lpwstr>624455b9-95df-4761-98bb-44663b8b5aba</vt:lpwstr>
  </property>
  <property fmtid="{D5CDD505-2E9C-101B-9397-08002B2CF9AE}" pid="9" name="MSIP_Label_defa4170-0d19-0005-0004-bc88714345d2_ContentBits">
    <vt:lpwstr>0</vt:lpwstr>
  </property>
</Properties>
</file>